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30" w:rsidRDefault="0080508E">
      <w:pPr>
        <w:pStyle w:val="Title"/>
      </w:pPr>
      <w:r>
        <w:t>s</w:t>
      </w:r>
      <w:r w:rsidR="003F58AE">
        <w:t>Lab 4</w:t>
      </w:r>
    </w:p>
    <w:p w:rsidR="00B47A30" w:rsidRDefault="003F58AE">
      <w:pPr>
        <w:pStyle w:val="Heading1"/>
      </w:pPr>
      <w:r>
        <w:t>Using Sed</w:t>
      </w:r>
    </w:p>
    <w:p w:rsidR="003F58AE" w:rsidRPr="00466181" w:rsidRDefault="003F58AE" w:rsidP="003F58AE">
      <w:pPr>
        <w:pStyle w:val="ListParagraph"/>
        <w:numPr>
          <w:ilvl w:val="0"/>
          <w:numId w:val="14"/>
        </w:numPr>
        <w:rPr>
          <w:b/>
          <w:i/>
        </w:rPr>
      </w:pPr>
      <w:r w:rsidRPr="00466181">
        <w:rPr>
          <w:b/>
          <w:i/>
        </w:rPr>
        <w:t>We have a customer who would like to buy a car, and we want to produce a list of cars that meet her requirements.  She wants to see a list of all the cars on the lot that cost less than $10,000, except she doesn't want a chevy.  The list should be sorted from lowest cost to highest, and we want to produce the list so that the alphabetic characters are in uppercase.</w:t>
      </w:r>
    </w:p>
    <w:p w:rsidR="00B47A30" w:rsidRPr="00466181" w:rsidRDefault="003F58AE" w:rsidP="003F58AE">
      <w:pPr>
        <w:pStyle w:val="ListParagraph"/>
        <w:rPr>
          <w:b/>
          <w:i/>
        </w:rPr>
      </w:pPr>
      <w:r w:rsidRPr="00466181">
        <w:rPr>
          <w:b/>
          <w:i/>
        </w:rPr>
        <w:t>Let's start by displaying all the records in 'cars' that are not chevy's.  Use a grep command to do this, and don't forget to ignore case:</w:t>
      </w:r>
    </w:p>
    <w:p w:rsidR="003F58AE" w:rsidRDefault="003F58AE" w:rsidP="003F58AE">
      <w:pPr>
        <w:pStyle w:val="ListParagraph"/>
        <w:rPr>
          <w:rFonts w:ascii="Courier New" w:hAnsi="Courier New" w:cs="Courier New"/>
        </w:rPr>
      </w:pPr>
      <w:r w:rsidRPr="00466181">
        <w:rPr>
          <w:rFonts w:ascii="Courier New" w:hAnsi="Courier New" w:cs="Courier New"/>
        </w:rPr>
        <w:t>Answer: grep –iv “chevy” cars</w:t>
      </w:r>
    </w:p>
    <w:p w:rsidR="00330931" w:rsidRPr="00466181" w:rsidRDefault="00330931" w:rsidP="003F58AE">
      <w:pPr>
        <w:pStyle w:val="ListParagraph"/>
        <w:rPr>
          <w:rFonts w:ascii="Courier New" w:hAnsi="Courier New" w:cs="Courier New"/>
        </w:rPr>
      </w:pPr>
    </w:p>
    <w:p w:rsidR="003F58AE" w:rsidRPr="00466181" w:rsidRDefault="003F58AE" w:rsidP="003F58AE">
      <w:pPr>
        <w:pStyle w:val="ListParagraph"/>
        <w:numPr>
          <w:ilvl w:val="0"/>
          <w:numId w:val="14"/>
        </w:numPr>
        <w:rPr>
          <w:b/>
          <w:i/>
        </w:rPr>
      </w:pPr>
      <w:r w:rsidRPr="00466181">
        <w:rPr>
          <w:b/>
          <w:i/>
        </w:rPr>
        <w:t>Now let's delete the cars that are $10,000 or more.  Pipe the output of the grep into a sed to do this, by deleting records that match a regular expression representing 5 (or more) digits at the end of a record (DO NOT use a repetition factor, such as {5}, for this):</w:t>
      </w:r>
    </w:p>
    <w:p w:rsidR="00420DA4" w:rsidRDefault="003F58AE" w:rsidP="003F58AE">
      <w:pPr>
        <w:pStyle w:val="ListParagraph"/>
        <w:rPr>
          <w:rFonts w:ascii="Courier New" w:hAnsi="Courier New" w:cs="Courier New"/>
        </w:rPr>
      </w:pPr>
      <w:r w:rsidRPr="00466181">
        <w:rPr>
          <w:rFonts w:ascii="Courier New" w:hAnsi="Courier New" w:cs="Courier New"/>
        </w:rPr>
        <w:t xml:space="preserve">Answer: </w:t>
      </w:r>
      <w:r w:rsidR="00466181" w:rsidRPr="00466181">
        <w:rPr>
          <w:rFonts w:ascii="Courier New" w:hAnsi="Courier New" w:cs="Courier New"/>
        </w:rPr>
        <w:t xml:space="preserve">grep -iv chevy cars | </w:t>
      </w:r>
    </w:p>
    <w:p w:rsidR="003F58AE" w:rsidRDefault="00466181" w:rsidP="003F58AE">
      <w:pPr>
        <w:pStyle w:val="ListParagraph"/>
        <w:rPr>
          <w:rFonts w:ascii="Courier New" w:hAnsi="Courier New" w:cs="Courier New"/>
        </w:rPr>
      </w:pPr>
      <w:r w:rsidRPr="00466181">
        <w:rPr>
          <w:rFonts w:ascii="Courier New" w:hAnsi="Courier New" w:cs="Courier New"/>
        </w:rPr>
        <w:t>sed '/[0-9][0-9][0-9][0-9][0-9]$/ d'</w:t>
      </w:r>
    </w:p>
    <w:p w:rsidR="00330931" w:rsidRPr="00466181" w:rsidRDefault="00330931" w:rsidP="003F58AE">
      <w:pPr>
        <w:pStyle w:val="ListParagraph"/>
        <w:rPr>
          <w:rFonts w:ascii="Courier New" w:hAnsi="Courier New" w:cs="Courier New"/>
        </w:rPr>
      </w:pPr>
    </w:p>
    <w:p w:rsidR="003F58AE" w:rsidRPr="00466181" w:rsidRDefault="00466181" w:rsidP="00466181">
      <w:pPr>
        <w:pStyle w:val="ListParagraph"/>
        <w:numPr>
          <w:ilvl w:val="0"/>
          <w:numId w:val="14"/>
        </w:numPr>
        <w:rPr>
          <w:b/>
          <w:i/>
        </w:rPr>
      </w:pPr>
      <w:r w:rsidRPr="00466181">
        <w:rPr>
          <w:b/>
          <w:i/>
        </w:rPr>
        <w:t>Now let's sort the cars by price.  Pipe the output of the sed into a sort to do this, and don't forget to sort numerically on the 5th field:</w:t>
      </w:r>
    </w:p>
    <w:p w:rsidR="00466181" w:rsidRDefault="00466181" w:rsidP="00466181">
      <w:pPr>
        <w:pStyle w:val="ListParagraph"/>
        <w:rPr>
          <w:rFonts w:ascii="Courier New" w:hAnsi="Courier New" w:cs="Courier New"/>
        </w:rPr>
      </w:pPr>
      <w:r w:rsidRPr="00466181">
        <w:rPr>
          <w:rFonts w:ascii="Courier New" w:hAnsi="Courier New" w:cs="Courier New"/>
        </w:rPr>
        <w:t>Answer: grep -iv chevy cars | sed '/[0-9][0-9][0-9][0-9][0-9]$/ d' | sort –nk 5</w:t>
      </w:r>
    </w:p>
    <w:p w:rsidR="00330931" w:rsidRPr="00466181" w:rsidRDefault="00330931" w:rsidP="00466181">
      <w:pPr>
        <w:pStyle w:val="ListParagraph"/>
        <w:rPr>
          <w:rFonts w:ascii="Courier New" w:hAnsi="Courier New" w:cs="Courier New"/>
        </w:rPr>
      </w:pPr>
    </w:p>
    <w:p w:rsidR="00466181" w:rsidRPr="00466181" w:rsidRDefault="00466181" w:rsidP="00466181">
      <w:pPr>
        <w:pStyle w:val="ListParagraph"/>
        <w:numPr>
          <w:ilvl w:val="0"/>
          <w:numId w:val="14"/>
        </w:numPr>
        <w:rPr>
          <w:b/>
          <w:i/>
        </w:rPr>
      </w:pPr>
      <w:r w:rsidRPr="00466181">
        <w:rPr>
          <w:b/>
          <w:i/>
        </w:rPr>
        <w:t>Finally, let's display the output in uppercase.  Pipe the output of the sort into a tr command:</w:t>
      </w:r>
    </w:p>
    <w:p w:rsidR="00466181" w:rsidRDefault="00466181" w:rsidP="00466181">
      <w:pPr>
        <w:pStyle w:val="ListParagraph"/>
        <w:rPr>
          <w:rFonts w:ascii="Courier New" w:hAnsi="Courier New" w:cs="Courier New"/>
        </w:rPr>
      </w:pPr>
      <w:r w:rsidRPr="00466181">
        <w:rPr>
          <w:rFonts w:ascii="Courier New" w:hAnsi="Courier New" w:cs="Courier New"/>
        </w:rPr>
        <w:t>Answer: grep -iv chevy cars | sed '/[0-9][0-9][0-9][0-9][0-9]$/ d' | sort –nk 5 | tr “[a-z]” “[A-Z]”</w:t>
      </w:r>
    </w:p>
    <w:p w:rsidR="00466181" w:rsidRDefault="00466181" w:rsidP="00466181">
      <w:pPr>
        <w:pStyle w:val="Heading1"/>
      </w:pPr>
      <w:r>
        <w:t>Using awk</w:t>
      </w:r>
    </w:p>
    <w:p w:rsidR="00C7769D" w:rsidRPr="00436864" w:rsidRDefault="00C7769D" w:rsidP="00436864">
      <w:pPr>
        <w:pStyle w:val="NoSpacing"/>
        <w:numPr>
          <w:ilvl w:val="0"/>
          <w:numId w:val="15"/>
        </w:numPr>
        <w:rPr>
          <w:b/>
          <w:i/>
        </w:rPr>
      </w:pPr>
      <w:r w:rsidRPr="00436864">
        <w:rPr>
          <w:b/>
          <w:i/>
        </w:rPr>
        <w:t xml:space="preserve">We have another customer who would like to buy a car, and we need a list of cars that meet his requirements.  He wants to rebuild a classic car built between 1975 and 1983.  He's willing to pay up to $9,000, but he cares less about price than he does about low mileage, so the list should be sorted from lowest mileage to highest. </w:t>
      </w:r>
    </w:p>
    <w:p w:rsidR="00C7769D" w:rsidRPr="00436864" w:rsidRDefault="00C7769D" w:rsidP="00436864">
      <w:pPr>
        <w:pStyle w:val="NoSpacing"/>
        <w:ind w:left="720"/>
        <w:rPr>
          <w:b/>
          <w:i/>
        </w:rPr>
      </w:pPr>
      <w:r w:rsidRPr="00436864">
        <w:rPr>
          <w:b/>
          <w:i/>
        </w:rPr>
        <w:t>Let's start by displaying all the records in 'cars' that are newer than 1974.  Use an awk command to</w:t>
      </w:r>
      <w:r w:rsidR="00436864" w:rsidRPr="00436864">
        <w:rPr>
          <w:b/>
          <w:i/>
        </w:rPr>
        <w:t xml:space="preserve"> </w:t>
      </w:r>
      <w:r w:rsidRPr="00436864">
        <w:rPr>
          <w:b/>
          <w:i/>
        </w:rPr>
        <w:t>do this, selecting those records that have a third field greater than 74:</w:t>
      </w:r>
    </w:p>
    <w:p w:rsidR="00C7769D" w:rsidRDefault="00C7769D" w:rsidP="00436864">
      <w:pPr>
        <w:pStyle w:val="NoSpacing"/>
        <w:ind w:firstLine="720"/>
        <w:rPr>
          <w:rFonts w:ascii="Courier New" w:hAnsi="Courier New" w:cs="Courier New"/>
        </w:rPr>
      </w:pPr>
      <w:r w:rsidRPr="00436864">
        <w:rPr>
          <w:rFonts w:ascii="Courier New" w:hAnsi="Courier New" w:cs="Courier New"/>
        </w:rPr>
        <w:t xml:space="preserve">Answer: </w:t>
      </w:r>
      <w:r w:rsidR="00436864" w:rsidRPr="00436864">
        <w:rPr>
          <w:rFonts w:ascii="Courier New" w:hAnsi="Courier New" w:cs="Courier New"/>
        </w:rPr>
        <w:t>awk ‘$3 &gt; 74’ cars</w:t>
      </w:r>
    </w:p>
    <w:p w:rsidR="00330931" w:rsidRPr="00436864" w:rsidRDefault="00330931" w:rsidP="00330931">
      <w:pPr>
        <w:pStyle w:val="NoSpacing"/>
        <w:rPr>
          <w:rFonts w:ascii="Courier New" w:hAnsi="Courier New" w:cs="Courier New"/>
        </w:rPr>
      </w:pPr>
    </w:p>
    <w:p w:rsidR="00436864" w:rsidRPr="00436864" w:rsidRDefault="00436864" w:rsidP="00436864">
      <w:pPr>
        <w:pStyle w:val="NoSpacing"/>
        <w:numPr>
          <w:ilvl w:val="0"/>
          <w:numId w:val="15"/>
        </w:numPr>
        <w:rPr>
          <w:b/>
          <w:i/>
        </w:rPr>
      </w:pPr>
      <w:r w:rsidRPr="00436864">
        <w:rPr>
          <w:b/>
          <w:i/>
        </w:rPr>
        <w:t>Now let's pare the list down to the cars that are older than 1984.  Pipe the output of the awk into a second awk, selecting those records that have a third field less than 84:</w:t>
      </w:r>
    </w:p>
    <w:p w:rsidR="00436864" w:rsidRDefault="00436864" w:rsidP="00436864">
      <w:pPr>
        <w:pStyle w:val="NoSpacing"/>
        <w:ind w:left="720"/>
        <w:rPr>
          <w:rFonts w:ascii="Courier New" w:hAnsi="Courier New" w:cs="Courier New"/>
        </w:rPr>
      </w:pPr>
      <w:r w:rsidRPr="00436864">
        <w:rPr>
          <w:rFonts w:ascii="Courier New" w:hAnsi="Courier New" w:cs="Courier New"/>
        </w:rPr>
        <w:t>Answer: awk ‘$3 &gt; 74’ cars | awk ‘$3 &lt; 84’</w:t>
      </w:r>
    </w:p>
    <w:p w:rsidR="00330931" w:rsidRPr="00436864" w:rsidRDefault="00330931" w:rsidP="00436864">
      <w:pPr>
        <w:pStyle w:val="NoSpacing"/>
        <w:ind w:left="720"/>
        <w:rPr>
          <w:rFonts w:ascii="Courier New" w:hAnsi="Courier New" w:cs="Courier New"/>
        </w:rPr>
      </w:pPr>
    </w:p>
    <w:p w:rsidR="00436864" w:rsidRPr="00436864" w:rsidRDefault="00436864" w:rsidP="00436864">
      <w:pPr>
        <w:pStyle w:val="NoSpacing"/>
        <w:numPr>
          <w:ilvl w:val="0"/>
          <w:numId w:val="15"/>
        </w:numPr>
        <w:rPr>
          <w:b/>
          <w:i/>
        </w:rPr>
      </w:pPr>
      <w:r w:rsidRPr="00436864">
        <w:rPr>
          <w:b/>
          <w:i/>
        </w:rPr>
        <w:t>Now let's delete the cars that are more than $9,000.  Pipe the output of the second awk into a third awk to do this, selecting those records that have a fifth field less than or equal to 9000:</w:t>
      </w:r>
    </w:p>
    <w:p w:rsidR="00436864" w:rsidRDefault="00436864" w:rsidP="00436864">
      <w:pPr>
        <w:pStyle w:val="NoSpacing"/>
        <w:ind w:left="720"/>
        <w:rPr>
          <w:rFonts w:ascii="Courier New" w:hAnsi="Courier New" w:cs="Courier New"/>
        </w:rPr>
      </w:pPr>
      <w:r w:rsidRPr="00436864">
        <w:rPr>
          <w:rFonts w:ascii="Courier New" w:hAnsi="Courier New" w:cs="Courier New"/>
        </w:rPr>
        <w:t>Answer: awk '$3 &gt; 74' cars | awk '$3 &lt; 84' | awk '$5 &lt;= 9000'</w:t>
      </w:r>
    </w:p>
    <w:p w:rsidR="00330931" w:rsidRPr="00436864" w:rsidRDefault="00330931" w:rsidP="00436864">
      <w:pPr>
        <w:pStyle w:val="NoSpacing"/>
        <w:ind w:left="720"/>
        <w:rPr>
          <w:rFonts w:ascii="Courier New" w:hAnsi="Courier New" w:cs="Courier New"/>
        </w:rPr>
      </w:pPr>
    </w:p>
    <w:p w:rsidR="00436864" w:rsidRPr="00436864" w:rsidRDefault="00436864" w:rsidP="00436864">
      <w:pPr>
        <w:pStyle w:val="NoSpacing"/>
        <w:numPr>
          <w:ilvl w:val="0"/>
          <w:numId w:val="15"/>
        </w:numPr>
        <w:rPr>
          <w:b/>
          <w:i/>
        </w:rPr>
      </w:pPr>
      <w:r w:rsidRPr="00436864">
        <w:rPr>
          <w:b/>
          <w:i/>
        </w:rPr>
        <w:lastRenderedPageBreak/>
        <w:t>Finally, let's sort the cars by mileage.  Pipe the output of the third awk into a sort to do this, and don't forget to sort numerically on the 4th field:</w:t>
      </w:r>
    </w:p>
    <w:p w:rsidR="00436864" w:rsidRPr="00436864" w:rsidRDefault="00436864" w:rsidP="00436864">
      <w:pPr>
        <w:pStyle w:val="NoSpacing"/>
        <w:ind w:left="720"/>
        <w:rPr>
          <w:rFonts w:ascii="Courier New" w:hAnsi="Courier New" w:cs="Courier New"/>
        </w:rPr>
      </w:pPr>
      <w:r w:rsidRPr="00436864">
        <w:rPr>
          <w:rFonts w:ascii="Courier New" w:hAnsi="Courier New" w:cs="Courier New"/>
        </w:rPr>
        <w:t>Answer: awk '$3 &gt; 74' cars | awk '$3 &lt; 84' | awk '$5 &lt;= 9000' | sort –nk 4</w:t>
      </w:r>
    </w:p>
    <w:p w:rsidR="00436864" w:rsidRDefault="00436864" w:rsidP="00436864">
      <w:pPr>
        <w:pStyle w:val="Heading1"/>
      </w:pPr>
      <w:r>
        <w:t xml:space="preserve">Review Exercise </w:t>
      </w:r>
    </w:p>
    <w:p w:rsidR="00625A22" w:rsidRPr="00625A22" w:rsidRDefault="00625A22" w:rsidP="00625A22">
      <w:pPr>
        <w:pStyle w:val="NoSpacing"/>
        <w:numPr>
          <w:ilvl w:val="0"/>
          <w:numId w:val="16"/>
        </w:numPr>
        <w:rPr>
          <w:b/>
          <w:i/>
        </w:rPr>
      </w:pPr>
      <w:r w:rsidRPr="00625A22">
        <w:rPr>
          <w:b/>
          <w:i/>
        </w:rPr>
        <w:t>Display only the fifth line in the file, using sed.</w:t>
      </w:r>
    </w:p>
    <w:p w:rsidR="00625A22" w:rsidRPr="0060523D" w:rsidRDefault="00625A22" w:rsidP="00625A22">
      <w:pPr>
        <w:pStyle w:val="NoSpacing"/>
        <w:ind w:left="720"/>
        <w:rPr>
          <w:rFonts w:ascii="Courier New" w:hAnsi="Courier New" w:cs="Courier New"/>
        </w:rPr>
      </w:pPr>
      <w:r w:rsidRPr="0060523D">
        <w:rPr>
          <w:rFonts w:ascii="Courier New" w:hAnsi="Courier New" w:cs="Courier New"/>
        </w:rPr>
        <w:t>Answer: sed –n ‘5 p’ inventory</w:t>
      </w:r>
    </w:p>
    <w:p w:rsidR="00625A22" w:rsidRPr="00625A22" w:rsidRDefault="00625A22" w:rsidP="00625A22">
      <w:pPr>
        <w:pStyle w:val="NoSpacing"/>
        <w:numPr>
          <w:ilvl w:val="0"/>
          <w:numId w:val="16"/>
        </w:numPr>
        <w:rPr>
          <w:b/>
          <w:i/>
        </w:rPr>
      </w:pPr>
      <w:r w:rsidRPr="00625A22">
        <w:rPr>
          <w:b/>
          <w:i/>
        </w:rPr>
        <w:t>Display all of the lines in the file, changing the characters "Jam" to "Marmalade", using sed.</w:t>
      </w:r>
    </w:p>
    <w:p w:rsidR="00625A22" w:rsidRPr="0060523D" w:rsidRDefault="00625A22" w:rsidP="00436864">
      <w:pPr>
        <w:pStyle w:val="NoSpacing"/>
        <w:ind w:left="720"/>
        <w:rPr>
          <w:rFonts w:ascii="Courier New" w:hAnsi="Courier New" w:cs="Courier New"/>
        </w:rPr>
      </w:pPr>
      <w:r w:rsidRPr="0060523D">
        <w:rPr>
          <w:rFonts w:ascii="Courier New" w:hAnsi="Courier New" w:cs="Courier New"/>
        </w:rPr>
        <w:t>Answer: sed ‘s/Jam/Marmalade</w:t>
      </w:r>
      <w:r w:rsidR="0080508E">
        <w:rPr>
          <w:rFonts w:ascii="Courier New" w:hAnsi="Courier New" w:cs="Courier New"/>
        </w:rPr>
        <w:t>/</w:t>
      </w:r>
      <w:bookmarkStart w:id="0" w:name="_GoBack"/>
      <w:bookmarkEnd w:id="0"/>
      <w:r w:rsidRPr="0060523D">
        <w:rPr>
          <w:rFonts w:ascii="Courier New" w:hAnsi="Courier New" w:cs="Courier New"/>
        </w:rPr>
        <w:t xml:space="preserve">’ inventory </w:t>
      </w:r>
    </w:p>
    <w:p w:rsidR="00625A22" w:rsidRPr="00625A22" w:rsidRDefault="00625A22" w:rsidP="00625A22">
      <w:pPr>
        <w:pStyle w:val="NoSpacing"/>
        <w:numPr>
          <w:ilvl w:val="0"/>
          <w:numId w:val="16"/>
        </w:numPr>
        <w:rPr>
          <w:b/>
          <w:i/>
        </w:rPr>
      </w:pPr>
      <w:r w:rsidRPr="00625A22">
        <w:rPr>
          <w:b/>
          <w:i/>
        </w:rPr>
        <w:t>Display all of the lines in the file showing only the quantity and product name, in that order and separated by a space, using awk. Product name is the first field, and quantity is the second field.</w:t>
      </w:r>
    </w:p>
    <w:p w:rsidR="00625A22" w:rsidRPr="0060523D" w:rsidRDefault="00625A22" w:rsidP="00625A22">
      <w:pPr>
        <w:pStyle w:val="NoSpacing"/>
        <w:ind w:left="720"/>
        <w:rPr>
          <w:rFonts w:ascii="Courier New" w:hAnsi="Courier New" w:cs="Courier New"/>
        </w:rPr>
      </w:pPr>
      <w:r w:rsidRPr="0060523D">
        <w:rPr>
          <w:rFonts w:ascii="Courier New" w:hAnsi="Courier New" w:cs="Courier New"/>
        </w:rPr>
        <w:t xml:space="preserve">Answer: </w:t>
      </w:r>
      <w:r w:rsidR="005733A5" w:rsidRPr="0060523D">
        <w:rPr>
          <w:rFonts w:ascii="Courier New" w:hAnsi="Courier New" w:cs="Courier New"/>
        </w:rPr>
        <w:t>awk -F, '{print $2, $1}' inventory</w:t>
      </w:r>
    </w:p>
    <w:p w:rsidR="005733A5" w:rsidRPr="005733A5" w:rsidRDefault="005733A5" w:rsidP="005733A5">
      <w:pPr>
        <w:pStyle w:val="NoSpacing"/>
        <w:numPr>
          <w:ilvl w:val="0"/>
          <w:numId w:val="16"/>
        </w:numPr>
        <w:rPr>
          <w:b/>
          <w:i/>
        </w:rPr>
      </w:pPr>
      <w:r w:rsidRPr="005733A5">
        <w:rPr>
          <w:b/>
          <w:i/>
        </w:rPr>
        <w:t>Display all of the lines in the file with less than 100 items in inventory, using awk.  Quantity is the second field.</w:t>
      </w:r>
    </w:p>
    <w:p w:rsidR="005733A5" w:rsidRPr="0060523D" w:rsidRDefault="005733A5" w:rsidP="005733A5">
      <w:pPr>
        <w:pStyle w:val="NoSpacing"/>
        <w:ind w:left="720"/>
        <w:rPr>
          <w:rFonts w:ascii="Courier New" w:hAnsi="Courier New" w:cs="Courier New"/>
        </w:rPr>
      </w:pPr>
      <w:r w:rsidRPr="0060523D">
        <w:rPr>
          <w:rFonts w:ascii="Courier New" w:hAnsi="Courier New" w:cs="Courier New"/>
        </w:rPr>
        <w:t xml:space="preserve">Answer: </w:t>
      </w:r>
      <w:r w:rsidR="00DF54EC" w:rsidRPr="0060523D">
        <w:rPr>
          <w:rFonts w:ascii="Courier New" w:hAnsi="Courier New" w:cs="Courier New"/>
        </w:rPr>
        <w:t>awk -F,</w:t>
      </w:r>
      <w:r w:rsidR="0060523D" w:rsidRPr="0060523D">
        <w:rPr>
          <w:rFonts w:ascii="Courier New" w:hAnsi="Courier New" w:cs="Courier New"/>
        </w:rPr>
        <w:t xml:space="preserve"> ‘$2 &lt; 100’ inventory </w:t>
      </w:r>
      <w:r w:rsidR="00DF54EC" w:rsidRPr="0060523D">
        <w:rPr>
          <w:rFonts w:ascii="Courier New" w:hAnsi="Courier New" w:cs="Courier New"/>
        </w:rPr>
        <w:t xml:space="preserve"> </w:t>
      </w:r>
    </w:p>
    <w:p w:rsidR="00625A22" w:rsidRDefault="00625A22" w:rsidP="00436864">
      <w:pPr>
        <w:pStyle w:val="NoSpacing"/>
        <w:ind w:left="720"/>
      </w:pPr>
    </w:p>
    <w:p w:rsidR="00625A22" w:rsidRDefault="00625A22" w:rsidP="00436864">
      <w:pPr>
        <w:pStyle w:val="NoSpacing"/>
        <w:ind w:left="720"/>
      </w:pPr>
    </w:p>
    <w:p w:rsidR="00625A22" w:rsidRDefault="00625A22" w:rsidP="00436864">
      <w:pPr>
        <w:pStyle w:val="NoSpacing"/>
        <w:ind w:left="720"/>
      </w:pPr>
    </w:p>
    <w:p w:rsidR="00625A22" w:rsidRDefault="00625A22" w:rsidP="00436864">
      <w:pPr>
        <w:pStyle w:val="NoSpacing"/>
        <w:ind w:left="720"/>
      </w:pPr>
    </w:p>
    <w:p w:rsidR="00436864" w:rsidRDefault="00436864" w:rsidP="002928CF">
      <w:pPr>
        <w:pStyle w:val="NoSpacing"/>
      </w:pPr>
    </w:p>
    <w:p w:rsidR="003F58AE" w:rsidRDefault="003F58AE" w:rsidP="00436864">
      <w:pPr>
        <w:pStyle w:val="NoSpacing"/>
        <w:ind w:left="720"/>
      </w:pPr>
      <w:r>
        <w:t xml:space="preserve">Use these notes: </w:t>
      </w:r>
    </w:p>
    <w:p w:rsidR="003F58AE" w:rsidRDefault="00682BAA" w:rsidP="003F58AE">
      <w:pPr>
        <w:pStyle w:val="ListParagraph"/>
      </w:pPr>
      <w:hyperlink r:id="rId9" w:history="1">
        <w:r w:rsidR="003F58AE" w:rsidRPr="00D15E6F">
          <w:rPr>
            <w:rStyle w:val="Hyperlink"/>
          </w:rPr>
          <w:t>https://scs.senecac.on.ca/~les.czegel/ULI101/lectures/Lecture9.html</w:t>
        </w:r>
      </w:hyperlink>
    </w:p>
    <w:p w:rsidR="003F58AE" w:rsidRDefault="00682BAA" w:rsidP="003F58AE">
      <w:pPr>
        <w:pStyle w:val="ListParagraph"/>
      </w:pPr>
      <w:hyperlink r:id="rId10" w:history="1">
        <w:r w:rsidR="003F58AE" w:rsidRPr="00D15E6F">
          <w:rPr>
            <w:rStyle w:val="Hyperlink"/>
          </w:rPr>
          <w:t>https://scs.senecac.on.ca/~les.czegel/ULI101/lectures/Lecture11.html</w:t>
        </w:r>
      </w:hyperlink>
    </w:p>
    <w:p w:rsidR="003F58AE" w:rsidRDefault="003F58AE" w:rsidP="003F58AE">
      <w:pPr>
        <w:pStyle w:val="ListParagraph"/>
      </w:pPr>
    </w:p>
    <w:sectPr w:rsidR="003F58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BAA" w:rsidRDefault="00682BAA">
      <w:pPr>
        <w:spacing w:after="0" w:line="240" w:lineRule="auto"/>
      </w:pPr>
      <w:r>
        <w:separator/>
      </w:r>
    </w:p>
  </w:endnote>
  <w:endnote w:type="continuationSeparator" w:id="0">
    <w:p w:rsidR="00682BAA" w:rsidRDefault="0068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BAA" w:rsidRDefault="00682BAA">
      <w:pPr>
        <w:spacing w:after="0" w:line="240" w:lineRule="auto"/>
      </w:pPr>
      <w:r>
        <w:separator/>
      </w:r>
    </w:p>
  </w:footnote>
  <w:footnote w:type="continuationSeparator" w:id="0">
    <w:p w:rsidR="00682BAA" w:rsidRDefault="0068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1900"/>
    <w:multiLevelType w:val="hybridMultilevel"/>
    <w:tmpl w:val="C8227B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7386"/>
    <w:multiLevelType w:val="hybridMultilevel"/>
    <w:tmpl w:val="A6EADE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F25"/>
    <w:multiLevelType w:val="hybridMultilevel"/>
    <w:tmpl w:val="0B38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85E32"/>
    <w:multiLevelType w:val="hybridMultilevel"/>
    <w:tmpl w:val="159E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5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AE"/>
    <w:rsid w:val="001D530B"/>
    <w:rsid w:val="002928CF"/>
    <w:rsid w:val="00330931"/>
    <w:rsid w:val="003F58AE"/>
    <w:rsid w:val="00420DA4"/>
    <w:rsid w:val="00436864"/>
    <w:rsid w:val="00466181"/>
    <w:rsid w:val="005733A5"/>
    <w:rsid w:val="0060523D"/>
    <w:rsid w:val="00625A22"/>
    <w:rsid w:val="00682BAA"/>
    <w:rsid w:val="0077737D"/>
    <w:rsid w:val="0080508E"/>
    <w:rsid w:val="00B47A30"/>
    <w:rsid w:val="00C23D16"/>
    <w:rsid w:val="00C7769D"/>
    <w:rsid w:val="00D11621"/>
    <w:rsid w:val="00DF54EC"/>
    <w:rsid w:val="00F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7DEA5-AF37-44AE-B6E3-CE8B7DBC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58AE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cs.senecac.on.ca/~les.czegel/ULI101/lectures/Lecture11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scs.senecac.on.ca/~les.czegel/ULI101/lectures/Lecture9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eri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AB359-DE1F-4F75-9EE3-095FF72D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390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Madeeha Shahzadi</cp:lastModifiedBy>
  <cp:revision>12</cp:revision>
  <dcterms:created xsi:type="dcterms:W3CDTF">2015-11-19T19:10:00Z</dcterms:created>
  <dcterms:modified xsi:type="dcterms:W3CDTF">2018-12-06T03:46:00Z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