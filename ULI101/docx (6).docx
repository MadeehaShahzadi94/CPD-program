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8" w:rsidRDefault="002E45A2" w:rsidP="002E45A2">
      <w:pPr>
        <w:pStyle w:val="Title"/>
        <w:jc w:val="center"/>
      </w:pPr>
      <w:r>
        <w:t>Lab 3</w:t>
      </w:r>
    </w:p>
    <w:p w:rsidR="00951D98" w:rsidRDefault="002E45A2">
      <w:pPr>
        <w:pStyle w:val="Heading1"/>
      </w:pPr>
      <w:r>
        <w:t>Linking Files and Directories</w:t>
      </w:r>
    </w:p>
    <w:p w:rsidR="00361250" w:rsidRPr="00361250" w:rsidRDefault="00361250" w:rsidP="00361250">
      <w:pPr>
        <w:pStyle w:val="ListParagraph"/>
        <w:numPr>
          <w:ilvl w:val="0"/>
          <w:numId w:val="13"/>
        </w:numPr>
        <w:rPr>
          <w:sz w:val="24"/>
        </w:rPr>
      </w:pPr>
      <w:r w:rsidRPr="00361250">
        <w:rPr>
          <w:sz w:val="24"/>
        </w:rPr>
        <w:t>The 'ln' command creates links to files.  A link may simply be considered an additional name for a file.  The link may be in the same directory or a different directory than the original filename.</w:t>
      </w:r>
    </w:p>
    <w:p w:rsidR="00951D98" w:rsidRDefault="002E45A2" w:rsidP="002E45A2">
      <w:pPr>
        <w:pStyle w:val="Heading2"/>
      </w:pPr>
      <w:r>
        <w:t>Hard Links</w:t>
      </w:r>
    </w:p>
    <w:p w:rsidR="002E45A2" w:rsidRPr="00361250" w:rsidRDefault="002E45A2" w:rsidP="00361250">
      <w:pPr>
        <w:pStyle w:val="NoSpacing"/>
        <w:numPr>
          <w:ilvl w:val="0"/>
          <w:numId w:val="13"/>
        </w:numPr>
        <w:rPr>
          <w:sz w:val="24"/>
        </w:rPr>
      </w:pPr>
      <w:r w:rsidRPr="00361250">
        <w:rPr>
          <w:sz w:val="24"/>
        </w:rPr>
        <w:t>A file called 'cars' has been created in your current directory to demonstrate linking.</w:t>
      </w:r>
    </w:p>
    <w:p w:rsidR="002E45A2" w:rsidRPr="00361250" w:rsidRDefault="002E45A2" w:rsidP="00361250">
      <w:pPr>
        <w:pStyle w:val="NoSpacing"/>
        <w:numPr>
          <w:ilvl w:val="0"/>
          <w:numId w:val="13"/>
        </w:numPr>
        <w:rPr>
          <w:b/>
          <w:i/>
          <w:sz w:val="24"/>
        </w:rPr>
      </w:pPr>
      <w:r w:rsidRPr="00361250">
        <w:rPr>
          <w:b/>
          <w:i/>
          <w:sz w:val="24"/>
        </w:rPr>
        <w:t>View the contents of this file:</w:t>
      </w:r>
    </w:p>
    <w:p w:rsidR="002E45A2" w:rsidRPr="00361250" w:rsidRDefault="002E45A2" w:rsidP="00361250">
      <w:pPr>
        <w:pStyle w:val="NoSpacing"/>
        <w:numPr>
          <w:ilvl w:val="1"/>
          <w:numId w:val="13"/>
        </w:numPr>
        <w:rPr>
          <w:rFonts w:ascii="Courier New" w:hAnsi="Courier New" w:cs="Courier New"/>
          <w:sz w:val="24"/>
        </w:rPr>
      </w:pPr>
      <w:r w:rsidRPr="00361250">
        <w:rPr>
          <w:rFonts w:ascii="Courier New" w:hAnsi="Courier New" w:cs="Courier New"/>
          <w:sz w:val="24"/>
        </w:rPr>
        <w:t xml:space="preserve">Answer: </w:t>
      </w:r>
      <w:r w:rsidR="00361250" w:rsidRPr="00361250">
        <w:rPr>
          <w:rFonts w:ascii="Courier New" w:hAnsi="Courier New" w:cs="Courier New"/>
          <w:sz w:val="24"/>
        </w:rPr>
        <w:t>cat cars</w:t>
      </w:r>
    </w:p>
    <w:p w:rsidR="00361250" w:rsidRPr="00361250" w:rsidRDefault="00361250" w:rsidP="00361250">
      <w:pPr>
        <w:pStyle w:val="ListParagraph"/>
        <w:numPr>
          <w:ilvl w:val="0"/>
          <w:numId w:val="13"/>
        </w:numPr>
        <w:rPr>
          <w:sz w:val="24"/>
        </w:rPr>
      </w:pPr>
      <w:r w:rsidRPr="00361250">
        <w:rPr>
          <w:sz w:val="24"/>
        </w:rPr>
        <w:t>The 'ln' command creates links to files.  A link may simply be considered an additional name for a file.  The link may be in the same directory or a different directory than the original filename.</w:t>
      </w:r>
    </w:p>
    <w:p w:rsidR="00361250" w:rsidRPr="00361250" w:rsidRDefault="00361250" w:rsidP="00361250">
      <w:pPr>
        <w:pStyle w:val="ListParagraph"/>
        <w:numPr>
          <w:ilvl w:val="0"/>
          <w:numId w:val="13"/>
        </w:numPr>
        <w:rPr>
          <w:b/>
          <w:i/>
          <w:sz w:val="24"/>
        </w:rPr>
      </w:pPr>
      <w:r w:rsidRPr="00361250">
        <w:rPr>
          <w:b/>
          <w:i/>
          <w:sz w:val="24"/>
        </w:rPr>
        <w:t>Create a link to the 'cars' file called 'cars2':</w:t>
      </w:r>
    </w:p>
    <w:p w:rsidR="00361250" w:rsidRDefault="00361250" w:rsidP="00361250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4"/>
        </w:rPr>
      </w:pPr>
      <w:r w:rsidRPr="00361250">
        <w:rPr>
          <w:rFonts w:ascii="Courier New" w:hAnsi="Courier New" w:cs="Courier New"/>
          <w:sz w:val="24"/>
        </w:rPr>
        <w:t xml:space="preserve">Answer: ln cars cars2 </w:t>
      </w:r>
    </w:p>
    <w:p w:rsidR="00361250" w:rsidRPr="00361250" w:rsidRDefault="00361250" w:rsidP="00361250">
      <w:pPr>
        <w:pStyle w:val="ListParagraph"/>
        <w:numPr>
          <w:ilvl w:val="0"/>
          <w:numId w:val="13"/>
        </w:numPr>
        <w:rPr>
          <w:rFonts w:cs="Courier New"/>
          <w:b/>
          <w:sz w:val="24"/>
        </w:rPr>
      </w:pPr>
      <w:r w:rsidRPr="00481A81">
        <w:rPr>
          <w:rFonts w:cs="Courier New"/>
          <w:b/>
          <w:i/>
          <w:sz w:val="24"/>
        </w:rPr>
        <w:t>Look at detailed information about the 'cars' and the 'cars2'files in the current directory:</w:t>
      </w:r>
    </w:p>
    <w:p w:rsidR="00361250" w:rsidRPr="00481A81" w:rsidRDefault="00361250" w:rsidP="00361250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4"/>
        </w:rPr>
      </w:pPr>
      <w:r w:rsidRPr="00481A81">
        <w:rPr>
          <w:rFonts w:ascii="Courier New" w:hAnsi="Courier New" w:cs="Courier New"/>
          <w:sz w:val="24"/>
        </w:rPr>
        <w:t>Answer: ls –l</w:t>
      </w:r>
    </w:p>
    <w:p w:rsidR="00481A81" w:rsidRPr="00481A81" w:rsidRDefault="00481A81" w:rsidP="00481A81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481A81">
        <w:rPr>
          <w:rFonts w:cs="Courier New"/>
          <w:sz w:val="24"/>
        </w:rPr>
        <w:t>The statistics for 'cars' and 'cars2' are identical.  In fact,</w:t>
      </w:r>
      <w:r>
        <w:rPr>
          <w:rFonts w:cs="Courier New"/>
          <w:sz w:val="24"/>
        </w:rPr>
        <w:t xml:space="preserve"> </w:t>
      </w:r>
      <w:r w:rsidRPr="00481A81">
        <w:rPr>
          <w:rFonts w:cs="Courier New"/>
          <w:sz w:val="24"/>
        </w:rPr>
        <w:t>'cars' and 'cars2' are two names for the same physical file.</w:t>
      </w:r>
    </w:p>
    <w:p w:rsidR="00481A81" w:rsidRPr="00481A81" w:rsidRDefault="00481A81" w:rsidP="00481A81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481A81">
        <w:rPr>
          <w:rFonts w:cs="Courier New"/>
          <w:sz w:val="24"/>
        </w:rPr>
        <w:t>The 'number of links' shown after the permissions was 2 for</w:t>
      </w:r>
      <w:r>
        <w:rPr>
          <w:rFonts w:cs="Courier New"/>
          <w:sz w:val="24"/>
        </w:rPr>
        <w:t xml:space="preserve"> </w:t>
      </w:r>
      <w:r w:rsidRPr="00481A81">
        <w:rPr>
          <w:rFonts w:cs="Courier New"/>
          <w:sz w:val="24"/>
        </w:rPr>
        <w:t>both filenames.  This means that the file has two links to it,</w:t>
      </w:r>
      <w:r>
        <w:rPr>
          <w:rFonts w:cs="Courier New"/>
          <w:sz w:val="24"/>
        </w:rPr>
        <w:t xml:space="preserve"> </w:t>
      </w:r>
      <w:r w:rsidRPr="00481A81">
        <w:rPr>
          <w:rFonts w:cs="Courier New"/>
          <w:sz w:val="24"/>
        </w:rPr>
        <w:t>one with the name 'cars' and one with the name 'cars2'.</w:t>
      </w:r>
    </w:p>
    <w:p w:rsidR="00481A81" w:rsidRPr="00481A81" w:rsidRDefault="00481A81" w:rsidP="00481A81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481A81">
        <w:rPr>
          <w:rFonts w:cs="Courier New"/>
          <w:sz w:val="24"/>
        </w:rPr>
        <w:t>Note that creating an additional link to a file, even if in a</w:t>
      </w:r>
      <w:r>
        <w:rPr>
          <w:rFonts w:cs="Courier New"/>
          <w:sz w:val="24"/>
        </w:rPr>
        <w:t xml:space="preserve"> </w:t>
      </w:r>
      <w:r w:rsidRPr="00481A81">
        <w:rPr>
          <w:rFonts w:cs="Courier New"/>
          <w:sz w:val="24"/>
        </w:rPr>
        <w:t>different directory, is not a method of backing up the file.</w:t>
      </w:r>
      <w:r>
        <w:rPr>
          <w:rFonts w:cs="Courier New"/>
          <w:sz w:val="24"/>
        </w:rPr>
        <w:t xml:space="preserve"> </w:t>
      </w:r>
      <w:r w:rsidRPr="00481A81">
        <w:rPr>
          <w:rFonts w:cs="Courier New"/>
          <w:sz w:val="24"/>
        </w:rPr>
        <w:t>If the hard drive fails, then the physical file can still be</w:t>
      </w:r>
    </w:p>
    <w:p w:rsidR="00481A81" w:rsidRPr="00481A81" w:rsidRDefault="00481A81" w:rsidP="00481A81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481A81">
        <w:rPr>
          <w:rFonts w:cs="Courier New"/>
          <w:sz w:val="24"/>
        </w:rPr>
        <w:t>corrupted or destroyed regardless of the number of links.</w:t>
      </w:r>
    </w:p>
    <w:p w:rsidR="00361250" w:rsidRPr="00481A81" w:rsidRDefault="00481A81" w:rsidP="00481A81">
      <w:pPr>
        <w:pStyle w:val="ListParagraph"/>
        <w:numPr>
          <w:ilvl w:val="0"/>
          <w:numId w:val="13"/>
        </w:numPr>
        <w:rPr>
          <w:rFonts w:cs="Courier New"/>
          <w:b/>
          <w:i/>
          <w:sz w:val="24"/>
        </w:rPr>
      </w:pPr>
      <w:r w:rsidRPr="00481A81">
        <w:rPr>
          <w:rFonts w:cs="Courier New"/>
          <w:b/>
          <w:i/>
          <w:sz w:val="24"/>
        </w:rPr>
        <w:t>Try the '-i' option of the ls command:</w:t>
      </w:r>
    </w:p>
    <w:p w:rsidR="00481A81" w:rsidRDefault="00481A81" w:rsidP="00481A81">
      <w:pPr>
        <w:pStyle w:val="ListParagraph"/>
        <w:numPr>
          <w:ilvl w:val="1"/>
          <w:numId w:val="13"/>
        </w:numPr>
        <w:rPr>
          <w:rFonts w:cs="Courier New"/>
          <w:sz w:val="24"/>
        </w:rPr>
      </w:pPr>
      <w:r>
        <w:rPr>
          <w:rFonts w:cs="Courier New"/>
          <w:sz w:val="24"/>
        </w:rPr>
        <w:t>Answer: ls –i</w:t>
      </w:r>
    </w:p>
    <w:p w:rsidR="00AB5860" w:rsidRPr="00AB5860" w:rsidRDefault="00AB5860" w:rsidP="00AB5860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AB5860">
        <w:rPr>
          <w:rFonts w:cs="Courier New"/>
          <w:sz w:val="24"/>
        </w:rPr>
        <w:t>The '-i' option of ls gives the 'inode' number of filenames.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'inode' stands for information node, and contains all the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information about a file, including permissions, owner, group,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create date-time, last modified date-time, and other pieces of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information.</w:t>
      </w:r>
    </w:p>
    <w:p w:rsidR="00AB5860" w:rsidRPr="00AB5860" w:rsidRDefault="00AB5860" w:rsidP="00AB5860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AB5860">
        <w:rPr>
          <w:rFonts w:cs="Courier New"/>
          <w:sz w:val="24"/>
        </w:rPr>
        <w:t>Each file requires a unique inode.  As you saw, the inodes for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'cars' and 'cars2' were the same, since they are different names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for the same file.</w:t>
      </w:r>
    </w:p>
    <w:p w:rsidR="00481A81" w:rsidRPr="00AB5860" w:rsidRDefault="00AB5860" w:rsidP="00AB5860">
      <w:pPr>
        <w:pStyle w:val="ListParagraph"/>
        <w:numPr>
          <w:ilvl w:val="0"/>
          <w:numId w:val="13"/>
        </w:numPr>
        <w:rPr>
          <w:rFonts w:cs="Courier New"/>
          <w:b/>
          <w:i/>
          <w:sz w:val="24"/>
        </w:rPr>
      </w:pPr>
      <w:r w:rsidRPr="00AB5860">
        <w:rPr>
          <w:rFonts w:cs="Courier New"/>
          <w:b/>
          <w:i/>
          <w:sz w:val="24"/>
        </w:rPr>
        <w:t>Now delete the file 'cars':</w:t>
      </w:r>
    </w:p>
    <w:p w:rsidR="00AB5860" w:rsidRDefault="00AB5860" w:rsidP="00AB5860">
      <w:pPr>
        <w:pStyle w:val="ListParagraph"/>
        <w:numPr>
          <w:ilvl w:val="1"/>
          <w:numId w:val="13"/>
        </w:numPr>
        <w:rPr>
          <w:rFonts w:cs="Courier New"/>
          <w:sz w:val="24"/>
        </w:rPr>
      </w:pPr>
      <w:r>
        <w:rPr>
          <w:rFonts w:cs="Courier New"/>
          <w:sz w:val="24"/>
        </w:rPr>
        <w:t>Answer: rm cars</w:t>
      </w:r>
    </w:p>
    <w:p w:rsidR="00AB5860" w:rsidRPr="00AB5860" w:rsidRDefault="00AB5860" w:rsidP="00AB5860">
      <w:pPr>
        <w:pStyle w:val="ListParagraph"/>
        <w:numPr>
          <w:ilvl w:val="0"/>
          <w:numId w:val="13"/>
        </w:numPr>
        <w:rPr>
          <w:rFonts w:cs="Courier New"/>
          <w:b/>
          <w:i/>
          <w:sz w:val="24"/>
        </w:rPr>
      </w:pPr>
      <w:r w:rsidRPr="00AB5860">
        <w:rPr>
          <w:rFonts w:cs="Courier New"/>
          <w:b/>
          <w:i/>
          <w:sz w:val="24"/>
        </w:rPr>
        <w:t>Now take a look at the remaining files:</w:t>
      </w:r>
    </w:p>
    <w:p w:rsidR="00AB5860" w:rsidRPr="001230AA" w:rsidRDefault="00AB5860" w:rsidP="00AB5860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4"/>
        </w:rPr>
      </w:pPr>
      <w:r w:rsidRPr="001230AA">
        <w:rPr>
          <w:rFonts w:ascii="Courier New" w:hAnsi="Courier New" w:cs="Courier New"/>
          <w:sz w:val="24"/>
        </w:rPr>
        <w:lastRenderedPageBreak/>
        <w:t>Answer: ls –l</w:t>
      </w:r>
    </w:p>
    <w:p w:rsidR="00AB5860" w:rsidRPr="00AB5860" w:rsidRDefault="00AB5860" w:rsidP="00AB5860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AB5860">
        <w:rPr>
          <w:rFonts w:cs="Courier New"/>
          <w:sz w:val="24"/>
        </w:rPr>
        <w:t>You saw that 'cars2' is still there.  A file is not considered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deleted until ALL hard links are removed.</w:t>
      </w:r>
    </w:p>
    <w:p w:rsidR="00AB5860" w:rsidRPr="00AB5860" w:rsidRDefault="00AB5860" w:rsidP="00AB5860">
      <w:pPr>
        <w:pStyle w:val="ListParagraph"/>
        <w:numPr>
          <w:ilvl w:val="0"/>
          <w:numId w:val="13"/>
        </w:numPr>
        <w:rPr>
          <w:rFonts w:cs="Courier New"/>
          <w:sz w:val="24"/>
        </w:rPr>
      </w:pPr>
      <w:r w:rsidRPr="00AB5860">
        <w:rPr>
          <w:rFonts w:cs="Courier New"/>
          <w:sz w:val="24"/>
        </w:rPr>
        <w:t>Note that files are not actually physically deleted from a hard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drive, and may be recovered, until their specific inodes are</w:t>
      </w:r>
      <w:r>
        <w:rPr>
          <w:rFonts w:cs="Courier New"/>
          <w:sz w:val="24"/>
        </w:rPr>
        <w:t xml:space="preserve"> </w:t>
      </w:r>
      <w:r w:rsidRPr="00AB5860">
        <w:rPr>
          <w:rFonts w:cs="Courier New"/>
          <w:sz w:val="24"/>
        </w:rPr>
        <w:t>overwritten with new data.</w:t>
      </w:r>
    </w:p>
    <w:p w:rsidR="00AB5860" w:rsidRPr="001230AA" w:rsidRDefault="00AB5860" w:rsidP="00AB5860">
      <w:pPr>
        <w:pStyle w:val="ListParagraph"/>
        <w:numPr>
          <w:ilvl w:val="0"/>
          <w:numId w:val="13"/>
        </w:numPr>
        <w:rPr>
          <w:rFonts w:cs="Courier New"/>
          <w:b/>
          <w:i/>
          <w:sz w:val="24"/>
        </w:rPr>
      </w:pPr>
      <w:r w:rsidRPr="001230AA">
        <w:rPr>
          <w:rFonts w:cs="Courier New"/>
          <w:b/>
          <w:i/>
          <w:sz w:val="24"/>
        </w:rPr>
        <w:t>To see that the file is still there, display the contents:</w:t>
      </w:r>
    </w:p>
    <w:p w:rsidR="00AB5860" w:rsidRPr="001230AA" w:rsidRDefault="00AB5860" w:rsidP="00AB5860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4"/>
        </w:rPr>
      </w:pPr>
      <w:r w:rsidRPr="001230AA">
        <w:rPr>
          <w:rFonts w:ascii="Courier New" w:hAnsi="Courier New" w:cs="Courier New"/>
          <w:sz w:val="24"/>
        </w:rPr>
        <w:t xml:space="preserve">Answer: </w:t>
      </w:r>
      <w:r w:rsidR="001230AA" w:rsidRPr="001230AA">
        <w:rPr>
          <w:rFonts w:ascii="Courier New" w:hAnsi="Courier New" w:cs="Courier New"/>
          <w:sz w:val="24"/>
        </w:rPr>
        <w:t>cat cars2</w:t>
      </w:r>
    </w:p>
    <w:p w:rsidR="001230AA" w:rsidRPr="001230AA" w:rsidRDefault="001230AA" w:rsidP="001230AA">
      <w:pPr>
        <w:pStyle w:val="ListParagraph"/>
        <w:numPr>
          <w:ilvl w:val="0"/>
          <w:numId w:val="13"/>
        </w:numPr>
        <w:rPr>
          <w:rFonts w:cs="Courier New"/>
          <w:b/>
          <w:i/>
          <w:sz w:val="24"/>
        </w:rPr>
      </w:pPr>
      <w:r w:rsidRPr="001230AA">
        <w:rPr>
          <w:rFonts w:cs="Courier New"/>
          <w:b/>
          <w:i/>
          <w:sz w:val="24"/>
        </w:rPr>
        <w:t>Now rename the 'cars2' file to 'cars', and we're back where we started:</w:t>
      </w:r>
    </w:p>
    <w:p w:rsidR="001230AA" w:rsidRPr="001230AA" w:rsidRDefault="001230AA" w:rsidP="001230AA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4"/>
        </w:rPr>
      </w:pPr>
      <w:r w:rsidRPr="001230AA">
        <w:rPr>
          <w:rFonts w:ascii="Courier New" w:hAnsi="Courier New" w:cs="Courier New"/>
          <w:sz w:val="24"/>
        </w:rPr>
        <w:t>Answer: mv cars2 cars</w:t>
      </w:r>
    </w:p>
    <w:p w:rsidR="002E45A2" w:rsidRDefault="002E45A2" w:rsidP="002E45A2">
      <w:pPr>
        <w:pStyle w:val="Heading2"/>
      </w:pPr>
      <w:r>
        <w:t>Symbolic Links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Symbolic links give another name to a file, in a way similar to</w:t>
      </w:r>
      <w:r>
        <w:rPr>
          <w:sz w:val="24"/>
        </w:rPr>
        <w:t xml:space="preserve"> </w:t>
      </w:r>
      <w:r w:rsidRPr="00A529FB">
        <w:rPr>
          <w:sz w:val="24"/>
        </w:rPr>
        <w:t>hard links.  But a file can be deleted even if there are remaining</w:t>
      </w:r>
      <w:r>
        <w:rPr>
          <w:sz w:val="24"/>
        </w:rPr>
        <w:t xml:space="preserve"> </w:t>
      </w:r>
      <w:r w:rsidRPr="00A529FB">
        <w:rPr>
          <w:sz w:val="24"/>
        </w:rPr>
        <w:t>symbolic links.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Symbolic links are also called soft links.  In order to give a file</w:t>
      </w:r>
      <w:r>
        <w:rPr>
          <w:sz w:val="24"/>
        </w:rPr>
        <w:t xml:space="preserve"> </w:t>
      </w:r>
      <w:r w:rsidRPr="00A529FB">
        <w:rPr>
          <w:sz w:val="24"/>
        </w:rPr>
        <w:t>a symbolic link, the 'ln' command is used with the '-s' option.</w:t>
      </w:r>
    </w:p>
    <w:p w:rsidR="001230AA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Give 'cars' the symbolic link 'cars3':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ln –s cars cars3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Have a look at the file: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ls –l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Notice that the first character (file-type) for 'cars3' was 'l',</w:t>
      </w:r>
      <w:r>
        <w:rPr>
          <w:sz w:val="24"/>
        </w:rPr>
        <w:t xml:space="preserve"> </w:t>
      </w:r>
      <w:r w:rsidRPr="00A529FB">
        <w:rPr>
          <w:sz w:val="24"/>
        </w:rPr>
        <w:t>which means it's a symbolic link.  And in the name field, you saw</w:t>
      </w:r>
      <w:r>
        <w:rPr>
          <w:sz w:val="24"/>
        </w:rPr>
        <w:t xml:space="preserve"> </w:t>
      </w:r>
      <w:r w:rsidRPr="00A529FB">
        <w:rPr>
          <w:sz w:val="24"/>
        </w:rPr>
        <w:t>'cars3 -&gt; cars'.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The symbolic link 'cars3' DOES NOT point to the inode that 'cars'</w:t>
      </w:r>
      <w:r>
        <w:rPr>
          <w:sz w:val="24"/>
        </w:rPr>
        <w:t xml:space="preserve"> </w:t>
      </w:r>
      <w:r w:rsidRPr="00A529FB">
        <w:rPr>
          <w:sz w:val="24"/>
        </w:rPr>
        <w:t>is pointing to.  Instead, 'cars3' points at the name 'cars'.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Let's display the file pointed to by 'cars3':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cat cars3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'cars3' will continue to point to the name 'cars', even if 'cars'</w:t>
      </w:r>
      <w:r>
        <w:rPr>
          <w:sz w:val="24"/>
        </w:rPr>
        <w:t xml:space="preserve"> </w:t>
      </w:r>
      <w:r w:rsidRPr="00A529FB">
        <w:rPr>
          <w:sz w:val="24"/>
        </w:rPr>
        <w:t>is deleted.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Let's delete 'cars' and see what happens: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rm cars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Now take a look at the remaining files: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ls –l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As you saw, the file cars has been removed, but 'cars3' is still</w:t>
      </w:r>
      <w:r>
        <w:rPr>
          <w:sz w:val="24"/>
        </w:rPr>
        <w:t xml:space="preserve"> </w:t>
      </w:r>
      <w:r w:rsidRPr="00A529FB">
        <w:rPr>
          <w:sz w:val="24"/>
        </w:rPr>
        <w:t>pointing to the name 'cars'.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sz w:val="24"/>
        </w:rPr>
      </w:pPr>
      <w:r w:rsidRPr="00A529FB">
        <w:rPr>
          <w:sz w:val="24"/>
        </w:rPr>
        <w:t>If we now create a file called 'cars', 'cars3' will automatically</w:t>
      </w:r>
      <w:r>
        <w:rPr>
          <w:sz w:val="24"/>
        </w:rPr>
        <w:t xml:space="preserve"> </w:t>
      </w:r>
      <w:r w:rsidRPr="00A529FB">
        <w:rPr>
          <w:sz w:val="24"/>
        </w:rPr>
        <w:t>point to the new file.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To see how this works, rename the file 'new' to 'cars':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mv new cars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Now display the contents of cars: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cat cars</w:t>
      </w:r>
    </w:p>
    <w:p w:rsidR="00A529FB" w:rsidRPr="00A529FB" w:rsidRDefault="00A529FB" w:rsidP="00A529FB">
      <w:pPr>
        <w:pStyle w:val="NoSpacing"/>
        <w:numPr>
          <w:ilvl w:val="0"/>
          <w:numId w:val="14"/>
        </w:numPr>
        <w:rPr>
          <w:b/>
          <w:i/>
          <w:sz w:val="24"/>
        </w:rPr>
      </w:pPr>
      <w:r w:rsidRPr="00A529FB">
        <w:rPr>
          <w:b/>
          <w:i/>
          <w:sz w:val="24"/>
        </w:rPr>
        <w:t>Now display the contents of cars3</w:t>
      </w:r>
    </w:p>
    <w:p w:rsidR="00A529FB" w:rsidRPr="00A529FB" w:rsidRDefault="00A529FB" w:rsidP="00A529FB">
      <w:pPr>
        <w:pStyle w:val="NoSpacing"/>
        <w:numPr>
          <w:ilvl w:val="1"/>
          <w:numId w:val="14"/>
        </w:numPr>
        <w:rPr>
          <w:rFonts w:ascii="Courier New" w:hAnsi="Courier New" w:cs="Courier New"/>
          <w:sz w:val="24"/>
        </w:rPr>
      </w:pPr>
      <w:r w:rsidRPr="00A529FB">
        <w:rPr>
          <w:rFonts w:ascii="Courier New" w:hAnsi="Courier New" w:cs="Courier New"/>
          <w:sz w:val="24"/>
        </w:rPr>
        <w:t>Answer: cat cars</w:t>
      </w:r>
    </w:p>
    <w:p w:rsidR="002E45A2" w:rsidRDefault="002E45A2" w:rsidP="002E45A2">
      <w:pPr>
        <w:pStyle w:val="Heading2"/>
      </w:pPr>
      <w:r>
        <w:t>Linking To Directories</w:t>
      </w:r>
    </w:p>
    <w:p w:rsidR="00EB18B2" w:rsidRPr="00EB18B2" w:rsidRDefault="00EB18B2" w:rsidP="00EB18B2">
      <w:pPr>
        <w:pStyle w:val="NoSpacing"/>
        <w:numPr>
          <w:ilvl w:val="0"/>
          <w:numId w:val="15"/>
        </w:numPr>
        <w:rPr>
          <w:sz w:val="24"/>
        </w:rPr>
      </w:pPr>
      <w:r w:rsidRPr="00EB18B2">
        <w:rPr>
          <w:sz w:val="24"/>
        </w:rPr>
        <w:t>Directories can be linked only symbolically, except by the system</w:t>
      </w:r>
      <w:r>
        <w:rPr>
          <w:sz w:val="24"/>
        </w:rPr>
        <w:t xml:space="preserve"> </w:t>
      </w:r>
      <w:r w:rsidRPr="00EB18B2">
        <w:rPr>
          <w:sz w:val="24"/>
        </w:rPr>
        <w:t>administrator.</w:t>
      </w:r>
    </w:p>
    <w:p w:rsidR="00EB18B2" w:rsidRPr="00EB18B2" w:rsidRDefault="00EB18B2" w:rsidP="00EB18B2">
      <w:pPr>
        <w:pStyle w:val="NoSpacing"/>
        <w:rPr>
          <w:sz w:val="24"/>
        </w:rPr>
      </w:pPr>
    </w:p>
    <w:p w:rsidR="00EB18B2" w:rsidRPr="007F3918" w:rsidRDefault="00EB18B2" w:rsidP="007F3918">
      <w:pPr>
        <w:pStyle w:val="NoSpacing"/>
        <w:numPr>
          <w:ilvl w:val="0"/>
          <w:numId w:val="15"/>
        </w:numPr>
        <w:rPr>
          <w:b/>
          <w:i/>
          <w:sz w:val="24"/>
        </w:rPr>
      </w:pPr>
      <w:r w:rsidRPr="007F3918">
        <w:rPr>
          <w:b/>
          <w:i/>
          <w:sz w:val="24"/>
        </w:rPr>
        <w:lastRenderedPageBreak/>
        <w:t>To demonstrate, start by displaying the contents of the directory</w:t>
      </w:r>
      <w:r w:rsidR="007F3918" w:rsidRPr="007F3918">
        <w:rPr>
          <w:b/>
          <w:i/>
          <w:sz w:val="24"/>
        </w:rPr>
        <w:t xml:space="preserve"> </w:t>
      </w:r>
      <w:r w:rsidRPr="007F3918">
        <w:rPr>
          <w:b/>
          <w:i/>
          <w:sz w:val="24"/>
        </w:rPr>
        <w:t>'~uli101/2015c/sample_dir3/linked_directories/sample_files':</w:t>
      </w:r>
    </w:p>
    <w:p w:rsidR="00EB18B2" w:rsidRPr="007F3918" w:rsidRDefault="00EB18B2" w:rsidP="00EB18B2">
      <w:pPr>
        <w:pStyle w:val="NoSpacing"/>
        <w:numPr>
          <w:ilvl w:val="1"/>
          <w:numId w:val="15"/>
        </w:numPr>
        <w:rPr>
          <w:rFonts w:ascii="Courier New" w:hAnsi="Courier New" w:cs="Courier New"/>
          <w:sz w:val="24"/>
        </w:rPr>
      </w:pPr>
      <w:r w:rsidRPr="007F3918">
        <w:rPr>
          <w:rFonts w:ascii="Courier New" w:hAnsi="Courier New" w:cs="Courier New"/>
          <w:sz w:val="24"/>
        </w:rPr>
        <w:t xml:space="preserve">Answer: </w:t>
      </w:r>
      <w:r w:rsidR="007F3918" w:rsidRPr="007F3918">
        <w:rPr>
          <w:rFonts w:ascii="Courier New" w:hAnsi="Courier New" w:cs="Courier New"/>
          <w:sz w:val="24"/>
        </w:rPr>
        <w:t>ls –l “above link”</w:t>
      </w:r>
    </w:p>
    <w:p w:rsidR="007F3918" w:rsidRDefault="007F3918" w:rsidP="007F3918">
      <w:pPr>
        <w:pStyle w:val="NoSpacing"/>
        <w:numPr>
          <w:ilvl w:val="0"/>
          <w:numId w:val="15"/>
        </w:numPr>
        <w:rPr>
          <w:sz w:val="24"/>
        </w:rPr>
      </w:pPr>
      <w:r>
        <w:rPr>
          <w:sz w:val="24"/>
        </w:rPr>
        <w:t>T</w:t>
      </w:r>
      <w:r w:rsidRPr="007F3918">
        <w:rPr>
          <w:sz w:val="24"/>
        </w:rPr>
        <w:t>hese are the same 'cars' and 'new' files that we've already seen</w:t>
      </w:r>
      <w:r>
        <w:rPr>
          <w:sz w:val="24"/>
        </w:rPr>
        <w:t xml:space="preserve"> </w:t>
      </w:r>
      <w:r w:rsidRPr="007F3918">
        <w:rPr>
          <w:sz w:val="24"/>
        </w:rPr>
        <w:t>earlier in this Assignment.</w:t>
      </w:r>
    </w:p>
    <w:p w:rsidR="007F3918" w:rsidRPr="007F3918" w:rsidRDefault="007F3918" w:rsidP="007F3918">
      <w:pPr>
        <w:pStyle w:val="NoSpacing"/>
        <w:numPr>
          <w:ilvl w:val="0"/>
          <w:numId w:val="15"/>
        </w:numPr>
        <w:rPr>
          <w:sz w:val="24"/>
        </w:rPr>
      </w:pPr>
      <w:r w:rsidRPr="007F3918">
        <w:rPr>
          <w:sz w:val="24"/>
        </w:rPr>
        <w:t>It's very cumbersome to type a long pathname such as</w:t>
      </w:r>
      <w:r>
        <w:rPr>
          <w:sz w:val="24"/>
        </w:rPr>
        <w:t xml:space="preserve"> </w:t>
      </w:r>
      <w:r w:rsidRPr="007F3918">
        <w:rPr>
          <w:sz w:val="24"/>
        </w:rPr>
        <w:t>~uli101/2015c/sample_dir3/linked_directories/sample_files.  If we</w:t>
      </w:r>
      <w:r>
        <w:rPr>
          <w:sz w:val="24"/>
        </w:rPr>
        <w:t xml:space="preserve"> </w:t>
      </w:r>
      <w:r w:rsidRPr="007F3918">
        <w:rPr>
          <w:sz w:val="24"/>
        </w:rPr>
        <w:t>were often accessing the files in</w:t>
      </w:r>
      <w:r>
        <w:rPr>
          <w:sz w:val="24"/>
        </w:rPr>
        <w:t xml:space="preserve"> this directory, we could create </w:t>
      </w:r>
      <w:r w:rsidRPr="007F3918">
        <w:rPr>
          <w:sz w:val="24"/>
        </w:rPr>
        <w:t>a link.</w:t>
      </w:r>
    </w:p>
    <w:p w:rsidR="007F3918" w:rsidRPr="007F3918" w:rsidRDefault="007F3918" w:rsidP="007F3918">
      <w:pPr>
        <w:pStyle w:val="NoSpacing"/>
        <w:numPr>
          <w:ilvl w:val="0"/>
          <w:numId w:val="15"/>
        </w:numPr>
        <w:rPr>
          <w:b/>
          <w:i/>
          <w:sz w:val="24"/>
        </w:rPr>
      </w:pPr>
      <w:r w:rsidRPr="007F3918">
        <w:rPr>
          <w:b/>
          <w:i/>
          <w:sz w:val="24"/>
        </w:rPr>
        <w:t>Let's create a symbolic link to the directory, and call it 'linkdir':</w:t>
      </w:r>
    </w:p>
    <w:p w:rsidR="007F3918" w:rsidRPr="007F3918" w:rsidRDefault="00812326" w:rsidP="007F3918">
      <w:pPr>
        <w:pStyle w:val="NoSpacing"/>
        <w:numPr>
          <w:ilvl w:val="1"/>
          <w:numId w:val="1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Answer: ln –s ~uli101/2016b</w:t>
      </w:r>
      <w:r w:rsidR="007F3918" w:rsidRPr="007F3918">
        <w:rPr>
          <w:rFonts w:ascii="Courier New" w:hAnsi="Courier New" w:cs="Courier New"/>
          <w:sz w:val="24"/>
        </w:rPr>
        <w:t>/sample_dir3/linked_directories/sample_files linkdir</w:t>
      </w:r>
    </w:p>
    <w:p w:rsidR="007F3918" w:rsidRPr="007F3918" w:rsidRDefault="007F3918" w:rsidP="007F3918">
      <w:pPr>
        <w:pStyle w:val="NoSpacing"/>
        <w:numPr>
          <w:ilvl w:val="0"/>
          <w:numId w:val="15"/>
        </w:numPr>
        <w:rPr>
          <w:sz w:val="24"/>
        </w:rPr>
      </w:pPr>
      <w:r w:rsidRPr="007F3918">
        <w:rPr>
          <w:sz w:val="24"/>
        </w:rPr>
        <w:t>Now we c</w:t>
      </w:r>
      <w:r>
        <w:rPr>
          <w:sz w:val="24"/>
        </w:rPr>
        <w:t xml:space="preserve">an refer to 'linkdir' instead of </w:t>
      </w:r>
      <w:r w:rsidRPr="007F3918">
        <w:rPr>
          <w:sz w:val="24"/>
        </w:rPr>
        <w:t>~uli101/2015c/sample_dir3/linked_directories/sample_files.</w:t>
      </w:r>
    </w:p>
    <w:p w:rsidR="007F3918" w:rsidRPr="003411C9" w:rsidRDefault="007F3918" w:rsidP="007F3918">
      <w:pPr>
        <w:pStyle w:val="NoSpacing"/>
        <w:numPr>
          <w:ilvl w:val="0"/>
          <w:numId w:val="15"/>
        </w:numPr>
        <w:rPr>
          <w:b/>
          <w:i/>
          <w:sz w:val="24"/>
        </w:rPr>
      </w:pPr>
      <w:r w:rsidRPr="003411C9">
        <w:rPr>
          <w:b/>
          <w:i/>
          <w:sz w:val="24"/>
        </w:rPr>
        <w:t>Copy the file 'cars' from 'linkdir' to the current directory:</w:t>
      </w:r>
    </w:p>
    <w:p w:rsidR="007F3918" w:rsidRPr="003411C9" w:rsidRDefault="007F3918" w:rsidP="007F3918">
      <w:pPr>
        <w:pStyle w:val="NoSpacing"/>
        <w:numPr>
          <w:ilvl w:val="1"/>
          <w:numId w:val="15"/>
        </w:numPr>
        <w:rPr>
          <w:rFonts w:ascii="Courier New" w:hAnsi="Courier New" w:cs="Courier New"/>
          <w:sz w:val="24"/>
        </w:rPr>
      </w:pPr>
      <w:r w:rsidRPr="003411C9">
        <w:rPr>
          <w:rFonts w:ascii="Courier New" w:hAnsi="Courier New" w:cs="Courier New"/>
          <w:sz w:val="24"/>
        </w:rPr>
        <w:t>Answer: cp linkdir/cars .</w:t>
      </w:r>
    </w:p>
    <w:p w:rsidR="007F3918" w:rsidRPr="003411C9" w:rsidRDefault="007F3918" w:rsidP="007F3918">
      <w:pPr>
        <w:pStyle w:val="NoSpacing"/>
        <w:numPr>
          <w:ilvl w:val="0"/>
          <w:numId w:val="15"/>
        </w:numPr>
        <w:rPr>
          <w:b/>
          <w:i/>
          <w:sz w:val="24"/>
        </w:rPr>
      </w:pPr>
      <w:r w:rsidRPr="003411C9">
        <w:rPr>
          <w:b/>
          <w:i/>
          <w:sz w:val="24"/>
        </w:rPr>
        <w:t>Now take a look at the files in the current directory:</w:t>
      </w:r>
    </w:p>
    <w:p w:rsidR="007F3918" w:rsidRPr="003411C9" w:rsidRDefault="007F3918" w:rsidP="007F3918">
      <w:pPr>
        <w:pStyle w:val="NoSpacing"/>
        <w:numPr>
          <w:ilvl w:val="1"/>
          <w:numId w:val="15"/>
        </w:numPr>
        <w:rPr>
          <w:rFonts w:ascii="Courier New" w:hAnsi="Courier New" w:cs="Courier New"/>
          <w:sz w:val="24"/>
        </w:rPr>
      </w:pPr>
      <w:r w:rsidRPr="003411C9">
        <w:rPr>
          <w:rFonts w:ascii="Courier New" w:hAnsi="Courier New" w:cs="Courier New"/>
          <w:sz w:val="24"/>
        </w:rPr>
        <w:t xml:space="preserve">Answer: </w:t>
      </w:r>
      <w:r w:rsidR="003411C9" w:rsidRPr="003411C9">
        <w:rPr>
          <w:rFonts w:ascii="Courier New" w:hAnsi="Courier New" w:cs="Courier New"/>
          <w:sz w:val="24"/>
        </w:rPr>
        <w:t>ls -l</w:t>
      </w:r>
    </w:p>
    <w:p w:rsidR="002E45A2" w:rsidRPr="002E45A2" w:rsidRDefault="002E45A2" w:rsidP="002E45A2">
      <w:pPr>
        <w:pStyle w:val="Heading2"/>
      </w:pPr>
      <w:r>
        <w:t xml:space="preserve">Review Exercise </w:t>
      </w:r>
    </w:p>
    <w:p w:rsidR="003411C9" w:rsidRPr="003411C9" w:rsidRDefault="003411C9" w:rsidP="003411C9">
      <w:pPr>
        <w:pStyle w:val="NoSpacing"/>
        <w:numPr>
          <w:ilvl w:val="0"/>
          <w:numId w:val="16"/>
        </w:numPr>
        <w:rPr>
          <w:b/>
          <w:i/>
          <w:sz w:val="24"/>
        </w:rPr>
      </w:pPr>
      <w:r w:rsidRPr="003411C9">
        <w:rPr>
          <w:b/>
          <w:i/>
          <w:sz w:val="24"/>
        </w:rPr>
        <w:t>Create a subdirectory called autos within the current directory:</w:t>
      </w:r>
    </w:p>
    <w:p w:rsidR="003411C9" w:rsidRDefault="003411C9" w:rsidP="003411C9">
      <w:pPr>
        <w:pStyle w:val="NoSpacing"/>
        <w:ind w:left="720"/>
        <w:rPr>
          <w:sz w:val="24"/>
        </w:rPr>
      </w:pPr>
      <w:r>
        <w:rPr>
          <w:sz w:val="24"/>
        </w:rPr>
        <w:t>Answer: mkdir autos</w:t>
      </w:r>
    </w:p>
    <w:p w:rsidR="003411C9" w:rsidRPr="003411C9" w:rsidRDefault="003411C9" w:rsidP="003411C9">
      <w:pPr>
        <w:pStyle w:val="NoSpacing"/>
        <w:numPr>
          <w:ilvl w:val="0"/>
          <w:numId w:val="16"/>
        </w:numPr>
        <w:rPr>
          <w:b/>
          <w:i/>
          <w:sz w:val="24"/>
        </w:rPr>
      </w:pPr>
      <w:r w:rsidRPr="003411C9">
        <w:rPr>
          <w:b/>
          <w:i/>
          <w:sz w:val="24"/>
        </w:rPr>
        <w:t>Create an additional name (hard link) to the file 'cars'.  The link should be called 'cars.link' and should be in the directory 'autos':</w:t>
      </w:r>
    </w:p>
    <w:p w:rsidR="003411C9" w:rsidRDefault="003411C9" w:rsidP="003411C9">
      <w:pPr>
        <w:pStyle w:val="NoSpacing"/>
        <w:ind w:left="720"/>
        <w:rPr>
          <w:sz w:val="24"/>
        </w:rPr>
      </w:pPr>
      <w:r>
        <w:rPr>
          <w:sz w:val="24"/>
        </w:rPr>
        <w:t>Answer: ln cars autos/cars.link</w:t>
      </w:r>
    </w:p>
    <w:p w:rsidR="00D75E10" w:rsidRPr="00E87D20" w:rsidRDefault="00D75E10" w:rsidP="00D75E10">
      <w:pPr>
        <w:pStyle w:val="NoSpacing"/>
        <w:numPr>
          <w:ilvl w:val="0"/>
          <w:numId w:val="16"/>
        </w:numPr>
        <w:rPr>
          <w:b/>
          <w:i/>
          <w:sz w:val="24"/>
        </w:rPr>
      </w:pPr>
      <w:r w:rsidRPr="00E87D20">
        <w:rPr>
          <w:b/>
          <w:i/>
          <w:sz w:val="24"/>
        </w:rPr>
        <w:t xml:space="preserve">Create a link to the directory '~uli101/2015c/sample_dir3/linked_directories/sample_files'. </w:t>
      </w:r>
    </w:p>
    <w:p w:rsidR="003411C9" w:rsidRPr="00E87D20" w:rsidRDefault="00D75E10" w:rsidP="00D75E10">
      <w:pPr>
        <w:pStyle w:val="NoSpacing"/>
        <w:ind w:left="720"/>
        <w:rPr>
          <w:b/>
          <w:i/>
          <w:sz w:val="24"/>
        </w:rPr>
      </w:pPr>
      <w:r w:rsidRPr="00E87D20">
        <w:rPr>
          <w:b/>
          <w:i/>
          <w:sz w:val="24"/>
        </w:rPr>
        <w:t>The link, called 'samples', should be in the current directory.</w:t>
      </w:r>
    </w:p>
    <w:p w:rsidR="00D75E10" w:rsidRPr="00E87D20" w:rsidRDefault="00D75E10" w:rsidP="00D75E10">
      <w:pPr>
        <w:pStyle w:val="NoSpacing"/>
        <w:ind w:left="720"/>
        <w:rPr>
          <w:rFonts w:ascii="Courier New" w:hAnsi="Courier New" w:cs="Courier New"/>
          <w:sz w:val="24"/>
        </w:rPr>
      </w:pPr>
      <w:r w:rsidRPr="00E87D20">
        <w:rPr>
          <w:rFonts w:ascii="Courier New" w:hAnsi="Courier New" w:cs="Courier New"/>
          <w:sz w:val="24"/>
        </w:rPr>
        <w:t xml:space="preserve">Answer: </w:t>
      </w:r>
      <w:r w:rsidR="00F64F83">
        <w:rPr>
          <w:rFonts w:ascii="Courier New" w:hAnsi="Courier New" w:cs="Courier New"/>
          <w:sz w:val="24"/>
        </w:rPr>
        <w:t>ln</w:t>
      </w:r>
      <w:r w:rsidR="00E87D20" w:rsidRPr="00E87D20">
        <w:rPr>
          <w:rFonts w:ascii="Courier New" w:hAnsi="Courier New" w:cs="Courier New"/>
          <w:sz w:val="24"/>
        </w:rPr>
        <w:t xml:space="preserve"> –s</w:t>
      </w:r>
      <w:r w:rsidR="00812326">
        <w:rPr>
          <w:rFonts w:ascii="Courier New" w:hAnsi="Courier New" w:cs="Courier New"/>
          <w:sz w:val="24"/>
        </w:rPr>
        <w:t xml:space="preserve"> ~</w:t>
      </w:r>
      <w:r w:rsidR="00E87D20" w:rsidRPr="00E87D20">
        <w:rPr>
          <w:rFonts w:ascii="Courier New" w:hAnsi="Courier New" w:cs="Courier New"/>
          <w:sz w:val="24"/>
        </w:rPr>
        <w:t>uli101/2015c/sample_dir3/linked_d</w:t>
      </w:r>
      <w:r w:rsidR="00812326">
        <w:rPr>
          <w:rFonts w:ascii="Courier New" w:hAnsi="Courier New" w:cs="Courier New"/>
          <w:sz w:val="24"/>
        </w:rPr>
        <w:t xml:space="preserve">irectories/sample_files  </w:t>
      </w:r>
      <w:r w:rsidR="00E87D20" w:rsidRPr="00E87D20">
        <w:rPr>
          <w:rFonts w:ascii="Courier New" w:hAnsi="Courier New" w:cs="Courier New"/>
          <w:sz w:val="24"/>
        </w:rPr>
        <w:t>samples</w:t>
      </w:r>
    </w:p>
    <w:p w:rsidR="00E87D20" w:rsidRPr="00E87D20" w:rsidRDefault="00E87D20" w:rsidP="00E87D20">
      <w:pPr>
        <w:pStyle w:val="NoSpacing"/>
        <w:numPr>
          <w:ilvl w:val="0"/>
          <w:numId w:val="16"/>
        </w:numPr>
        <w:rPr>
          <w:b/>
          <w:i/>
          <w:sz w:val="24"/>
        </w:rPr>
      </w:pPr>
      <w:r w:rsidRPr="00E87D20">
        <w:rPr>
          <w:b/>
          <w:i/>
          <w:sz w:val="24"/>
        </w:rPr>
        <w:t>There is a command called 'showtree' in the directory you just linked to.  Execute this command using the newly created 'samples' link</w:t>
      </w:r>
    </w:p>
    <w:p w:rsidR="00E87D20" w:rsidRPr="00825DF6" w:rsidRDefault="00E87D20" w:rsidP="00E87D20">
      <w:pPr>
        <w:pStyle w:val="NoSpacing"/>
        <w:ind w:left="720"/>
        <w:rPr>
          <w:rFonts w:ascii="Courier New" w:hAnsi="Courier New" w:cs="Courier New"/>
          <w:sz w:val="24"/>
        </w:rPr>
      </w:pPr>
      <w:r w:rsidRPr="00825DF6">
        <w:rPr>
          <w:rFonts w:ascii="Courier New" w:hAnsi="Courier New" w:cs="Courier New"/>
          <w:sz w:val="24"/>
        </w:rPr>
        <w:t>Answer: samples/showtree</w:t>
      </w:r>
    </w:p>
    <w:p w:rsidR="00DA3A2D" w:rsidRDefault="00DA3A2D" w:rsidP="00DA3A2D">
      <w:pPr>
        <w:pStyle w:val="Heading1"/>
      </w:pPr>
      <w:r>
        <w:lastRenderedPageBreak/>
        <w:t>Command Summary</w:t>
      </w:r>
    </w:p>
    <w:p w:rsidR="00DA3A2D" w:rsidRDefault="00825DF6" w:rsidP="00DA3A2D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09CE5CE0" wp14:editId="4CCDBBF1">
            <wp:simplePos x="0" y="0"/>
            <wp:positionH relativeFrom="column">
              <wp:posOffset>273050</wp:posOffset>
            </wp:positionH>
            <wp:positionV relativeFrom="paragraph">
              <wp:posOffset>283845</wp:posOffset>
            </wp:positionV>
            <wp:extent cx="1803400" cy="2212975"/>
            <wp:effectExtent l="0" t="0" r="6350" b="0"/>
            <wp:wrapTight wrapText="bothSides">
              <wp:wrapPolygon edited="0">
                <wp:start x="0" y="0"/>
                <wp:lineTo x="0" y="21383"/>
                <wp:lineTo x="21448" y="21383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5" r="84328" b="49287"/>
                    <a:stretch/>
                  </pic:blipFill>
                  <pic:spPr bwMode="auto">
                    <a:xfrm>
                      <a:off x="0" y="0"/>
                      <a:ext cx="1803400" cy="22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2D">
        <w:t>Command Summary – Part 1</w:t>
      </w:r>
    </w:p>
    <w:p w:rsidR="00DA3A2D" w:rsidRDefault="00DA3A2D" w:rsidP="00DA3A2D"/>
    <w:p w:rsidR="00825DF6" w:rsidRDefault="00825DF6" w:rsidP="00DA3A2D"/>
    <w:p w:rsidR="00825DF6" w:rsidRDefault="00825DF6" w:rsidP="00DA3A2D"/>
    <w:p w:rsidR="00825DF6" w:rsidRDefault="00825DF6" w:rsidP="00DA3A2D"/>
    <w:p w:rsidR="00825DF6" w:rsidRDefault="00825DF6" w:rsidP="00DA3A2D"/>
    <w:p w:rsidR="00825DF6" w:rsidRDefault="00825DF6" w:rsidP="00DA3A2D"/>
    <w:p w:rsidR="00825DF6" w:rsidRDefault="00825DF6" w:rsidP="00DA3A2D"/>
    <w:p w:rsidR="00825DF6" w:rsidRDefault="00825DF6" w:rsidP="00DA3A2D"/>
    <w:p w:rsidR="00825DF6" w:rsidRPr="00164A02" w:rsidRDefault="00825DF6" w:rsidP="00825DF6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164A02">
        <w:rPr>
          <w:b/>
          <w:i/>
          <w:sz w:val="24"/>
        </w:rPr>
        <w:t>sample_dir2 is a subdirectory of your home directory. Move to stenton (make stenton your current directory), using a relative-to-home pathname:</w:t>
      </w:r>
    </w:p>
    <w:p w:rsidR="00825DF6" w:rsidRPr="00F277B8" w:rsidRDefault="00825DF6" w:rsidP="00825DF6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cd ~/sample_dir2/sample_dir/stenton</w:t>
      </w:r>
    </w:p>
    <w:p w:rsidR="00825DF6" w:rsidRPr="00164A02" w:rsidRDefault="00164A02" w:rsidP="00164A02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164A02">
        <w:rPr>
          <w:b/>
          <w:i/>
          <w:sz w:val="24"/>
        </w:rPr>
        <w:t>Your current directory is stenton. Display detailed information about the markham directory itself, not the files within it:</w:t>
      </w:r>
    </w:p>
    <w:p w:rsidR="00164A02" w:rsidRPr="00F277B8" w:rsidRDefault="00164A02" w:rsidP="00164A02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ls –</w:t>
      </w:r>
      <w:r w:rsidR="000B4EBD" w:rsidRPr="00F277B8">
        <w:rPr>
          <w:rFonts w:ascii="Courier New" w:hAnsi="Courier New" w:cs="Courier New"/>
          <w:sz w:val="24"/>
        </w:rPr>
        <w:t>ld</w:t>
      </w:r>
      <w:r w:rsidRPr="00F277B8">
        <w:rPr>
          <w:rFonts w:ascii="Courier New" w:hAnsi="Courier New" w:cs="Courier New"/>
          <w:sz w:val="24"/>
        </w:rPr>
        <w:t xml:space="preserve"> ../markham</w:t>
      </w:r>
    </w:p>
    <w:p w:rsidR="00164A02" w:rsidRPr="00554275" w:rsidRDefault="00164A02" w:rsidP="00164A02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554275">
        <w:rPr>
          <w:b/>
          <w:i/>
          <w:sz w:val="24"/>
        </w:rPr>
        <w:t>Your current directory is stenton. Place a calendar listing for the month of December 2015 into a file called Holidays within the gen_ed directory:</w:t>
      </w:r>
    </w:p>
    <w:p w:rsidR="00164A02" w:rsidRPr="00F277B8" w:rsidRDefault="00164A02" w:rsidP="00164A02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 xml:space="preserve">Answer: </w:t>
      </w:r>
      <w:r w:rsidR="00554275" w:rsidRPr="00F277B8">
        <w:rPr>
          <w:rFonts w:ascii="Courier New" w:hAnsi="Courier New" w:cs="Courier New"/>
          <w:sz w:val="24"/>
        </w:rPr>
        <w:t>cal 12 2015 &gt; gen_ed/Holidays</w:t>
      </w:r>
    </w:p>
    <w:p w:rsidR="00554275" w:rsidRPr="00554275" w:rsidRDefault="00554275" w:rsidP="00554275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554275">
        <w:rPr>
          <w:b/>
          <w:i/>
          <w:sz w:val="24"/>
        </w:rPr>
        <w:t>Your current directory is stenton. Append (add) the current date and time to the Holidays file:</w:t>
      </w:r>
    </w:p>
    <w:p w:rsidR="00554275" w:rsidRPr="00F277B8" w:rsidRDefault="00554275" w:rsidP="00554275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date &gt;&gt; gen_ed/Holidays</w:t>
      </w:r>
    </w:p>
    <w:p w:rsidR="00554275" w:rsidRPr="00554275" w:rsidRDefault="00554275" w:rsidP="00554275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554275">
        <w:rPr>
          <w:b/>
          <w:i/>
          <w:sz w:val="24"/>
        </w:rPr>
        <w:t>Display your userid:</w:t>
      </w:r>
    </w:p>
    <w:p w:rsidR="00554275" w:rsidRPr="00F277B8" w:rsidRDefault="00554275" w:rsidP="00554275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whoami</w:t>
      </w:r>
    </w:p>
    <w:p w:rsidR="00554275" w:rsidRPr="00EA419D" w:rsidRDefault="00554275" w:rsidP="00554275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EA419D">
        <w:rPr>
          <w:b/>
          <w:i/>
          <w:sz w:val="24"/>
        </w:rPr>
        <w:t>Display all the users logged into the system:</w:t>
      </w:r>
    </w:p>
    <w:p w:rsidR="00554275" w:rsidRPr="00F277B8" w:rsidRDefault="00554275" w:rsidP="00554275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who</w:t>
      </w:r>
    </w:p>
    <w:p w:rsidR="00554275" w:rsidRPr="000B4EBD" w:rsidRDefault="00EA419D" w:rsidP="00EA419D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0B4EBD">
        <w:rPr>
          <w:b/>
          <w:i/>
          <w:sz w:val="24"/>
        </w:rPr>
        <w:t>Your current directory is stenton. Create a new directory called payroll within a new directory called accounting, which should be in admin:</w:t>
      </w:r>
    </w:p>
    <w:p w:rsidR="00EA419D" w:rsidRPr="00F277B8" w:rsidRDefault="00EA419D" w:rsidP="00EA419D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 xml:space="preserve">Answer: </w:t>
      </w:r>
      <w:r w:rsidR="00DF3641" w:rsidRPr="00F277B8">
        <w:rPr>
          <w:rFonts w:ascii="Courier New" w:hAnsi="Courier New" w:cs="Courier New"/>
          <w:sz w:val="24"/>
        </w:rPr>
        <w:t xml:space="preserve">mkdir –p ../admim/accounting/payroll </w:t>
      </w:r>
    </w:p>
    <w:p w:rsidR="000B4EBD" w:rsidRPr="000B4EBD" w:rsidRDefault="000B4EBD" w:rsidP="000B4EBD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0B4EBD">
        <w:rPr>
          <w:b/>
          <w:i/>
          <w:sz w:val="24"/>
        </w:rPr>
        <w:t>Your current directory is stenton. Move the admin directory under stenton:</w:t>
      </w:r>
    </w:p>
    <w:p w:rsidR="000B4EBD" w:rsidRPr="00F277B8" w:rsidRDefault="000B4EBD" w:rsidP="000B4EBD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mv ../admin .</w:t>
      </w:r>
    </w:p>
    <w:p w:rsidR="000B4EBD" w:rsidRPr="000B4EBD" w:rsidRDefault="000B4EBD" w:rsidP="000B4EBD">
      <w:pPr>
        <w:pStyle w:val="NoSpacing"/>
        <w:numPr>
          <w:ilvl w:val="0"/>
          <w:numId w:val="18"/>
        </w:numPr>
        <w:rPr>
          <w:b/>
          <w:i/>
          <w:sz w:val="24"/>
        </w:rPr>
      </w:pPr>
      <w:r w:rsidRPr="000B4EBD">
        <w:rPr>
          <w:b/>
          <w:i/>
          <w:sz w:val="24"/>
        </w:rPr>
        <w:t>Your current directory is stenton. Remove the accounting directory:</w:t>
      </w:r>
    </w:p>
    <w:p w:rsidR="000B4EBD" w:rsidRPr="00F277B8" w:rsidRDefault="000B4EBD" w:rsidP="000B4EBD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rm –r admin/accounting</w:t>
      </w:r>
    </w:p>
    <w:p w:rsidR="000B4EBD" w:rsidRPr="005837C5" w:rsidRDefault="005E3037" w:rsidP="000B4EBD">
      <w:pPr>
        <w:pStyle w:val="NoSpacing"/>
        <w:numPr>
          <w:ilvl w:val="0"/>
          <w:numId w:val="18"/>
        </w:numPr>
        <w:rPr>
          <w:b/>
          <w:sz w:val="24"/>
        </w:rPr>
      </w:pPr>
      <w:r w:rsidRPr="005837C5">
        <w:rPr>
          <w:b/>
          <w:sz w:val="24"/>
        </w:rPr>
        <w:t>Your current directory is stenton. Move admin back to sample_dir:</w:t>
      </w:r>
    </w:p>
    <w:p w:rsidR="00DF3641" w:rsidRPr="00F277B8" w:rsidRDefault="005837C5" w:rsidP="00F277B8">
      <w:pPr>
        <w:pStyle w:val="NoSpacing"/>
        <w:ind w:left="720"/>
        <w:rPr>
          <w:rFonts w:ascii="Courier New" w:hAnsi="Courier New" w:cs="Courier New"/>
          <w:sz w:val="24"/>
        </w:rPr>
      </w:pPr>
      <w:r w:rsidRPr="00F277B8">
        <w:rPr>
          <w:rFonts w:ascii="Courier New" w:hAnsi="Courier New" w:cs="Courier New"/>
          <w:sz w:val="24"/>
        </w:rPr>
        <w:t>Answer: mv admin ..</w:t>
      </w:r>
    </w:p>
    <w:p w:rsidR="00F277B8" w:rsidRDefault="00F277B8" w:rsidP="00F277B8">
      <w:pPr>
        <w:pStyle w:val="Heading2"/>
      </w:pPr>
      <w:r>
        <w:t>Command Summary – Part 2</w:t>
      </w:r>
    </w:p>
    <w:p w:rsidR="00F277B8" w:rsidRPr="005D4DE1" w:rsidRDefault="005D4DE1" w:rsidP="005D4DE1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5D4DE1">
        <w:rPr>
          <w:b/>
          <w:i/>
          <w:sz w:val="24"/>
        </w:rPr>
        <w:t>Your current directory is stenton. Copy the file ~uli101/2015c/cars to gen_ed, but calling the new file cars2:</w:t>
      </w:r>
    </w:p>
    <w:p w:rsidR="005D4DE1" w:rsidRPr="0000284F" w:rsidRDefault="005D4DE1" w:rsidP="005D4DE1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lastRenderedPageBreak/>
        <w:t xml:space="preserve">Answer: cp ~uli101/2015c/cars gen_ed/cars2 </w:t>
      </w:r>
    </w:p>
    <w:p w:rsidR="005D4DE1" w:rsidRPr="005D4DE1" w:rsidRDefault="005D4DE1" w:rsidP="005D4DE1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5D4DE1">
        <w:rPr>
          <w:b/>
          <w:i/>
          <w:sz w:val="24"/>
        </w:rPr>
        <w:t>Your current directory is stenton. Display the entire cars2 file:</w:t>
      </w:r>
    </w:p>
    <w:p w:rsidR="005D4DE1" w:rsidRPr="0000284F" w:rsidRDefault="005D4DE1" w:rsidP="005D4DE1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cat gen_</w:t>
      </w:r>
      <w:r w:rsidR="0000284F">
        <w:rPr>
          <w:rFonts w:ascii="Courier New" w:hAnsi="Courier New" w:cs="Courier New"/>
          <w:sz w:val="24"/>
        </w:rPr>
        <w:t>e</w:t>
      </w:r>
      <w:r w:rsidRPr="0000284F">
        <w:rPr>
          <w:rFonts w:ascii="Courier New" w:hAnsi="Courier New" w:cs="Courier New"/>
          <w:sz w:val="24"/>
        </w:rPr>
        <w:t>d/cars2</w:t>
      </w:r>
    </w:p>
    <w:p w:rsidR="005D4DE1" w:rsidRPr="005D4DE1" w:rsidRDefault="005D4DE1" w:rsidP="005D4DE1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5D4DE1">
        <w:rPr>
          <w:b/>
          <w:i/>
          <w:sz w:val="24"/>
        </w:rPr>
        <w:t>Your current directory is stenton. Copy the first 300 lines of file ~uli101/2015c/phonebook to a new file called phone_directory in stenton. This file contains phone number and location information, already sorted by last name, which is the first field in each record.</w:t>
      </w:r>
    </w:p>
    <w:p w:rsidR="005D4DE1" w:rsidRPr="0000284F" w:rsidRDefault="005D4DE1" w:rsidP="005D4DE1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head -300 ~uli101/2015c/phonebook &gt; phone_directory</w:t>
      </w:r>
    </w:p>
    <w:p w:rsidR="005D4DE1" w:rsidRPr="005D4DE1" w:rsidRDefault="005D4DE1" w:rsidP="005D4DE1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5D4DE1">
        <w:rPr>
          <w:b/>
          <w:i/>
          <w:sz w:val="24"/>
        </w:rPr>
        <w:t>Your current directory is stenton. Display phone_directory one screen at a time, until you find the record for 'Bruce Byce'. Make a note of his 4-digit telephone extension (you'll need it for the next question), then quit the command:</w:t>
      </w:r>
    </w:p>
    <w:p w:rsidR="005D4DE1" w:rsidRPr="0000284F" w:rsidRDefault="005D4DE1" w:rsidP="005D4DE1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more phone_directory (2215)</w:t>
      </w:r>
    </w:p>
    <w:p w:rsidR="005D4DE1" w:rsidRPr="005D4DE1" w:rsidRDefault="005D4DE1" w:rsidP="005D4DE1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5D4DE1">
        <w:rPr>
          <w:b/>
          <w:i/>
          <w:sz w:val="24"/>
        </w:rPr>
        <w:t>Enter the 4-digit telephone extension for “Bruce Byce”:</w:t>
      </w:r>
    </w:p>
    <w:p w:rsidR="005D4DE1" w:rsidRPr="0000284F" w:rsidRDefault="005D4DE1" w:rsidP="005D4DE1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2215</w:t>
      </w:r>
    </w:p>
    <w:p w:rsidR="005D4DE1" w:rsidRPr="00722D55" w:rsidRDefault="00722D55" w:rsidP="00722D55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722D55">
        <w:rPr>
          <w:b/>
          <w:i/>
          <w:sz w:val="24"/>
        </w:rPr>
        <w:t>Your current directory is stenton. Create empty files called f1, f2, and f12 (in that order), within stenton:</w:t>
      </w:r>
    </w:p>
    <w:p w:rsidR="00722D55" w:rsidRPr="0000284F" w:rsidRDefault="00722D55" w:rsidP="00722D55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touch f1 f2 f12</w:t>
      </w:r>
    </w:p>
    <w:p w:rsidR="00722D55" w:rsidRPr="00722D55" w:rsidRDefault="00722D55" w:rsidP="00722D55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722D55">
        <w:rPr>
          <w:b/>
          <w:i/>
          <w:sz w:val="24"/>
        </w:rPr>
        <w:t>Your current directory is stenton, move to sample_dir</w:t>
      </w:r>
    </w:p>
    <w:p w:rsidR="00722D55" w:rsidRPr="0000284F" w:rsidRDefault="00722D55" w:rsidP="00722D55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Answr: cd ..</w:t>
      </w:r>
    </w:p>
    <w:p w:rsidR="00722D55" w:rsidRPr="00722D55" w:rsidRDefault="00722D55" w:rsidP="00722D55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722D55">
        <w:rPr>
          <w:b/>
          <w:i/>
          <w:sz w:val="24"/>
        </w:rPr>
        <w:t>Your current directory is sample_dir. Display all the files within sample_dir (and it's subdirectories) that are larger than 10k bytes:</w:t>
      </w:r>
    </w:p>
    <w:p w:rsidR="00722D55" w:rsidRPr="0000284F" w:rsidRDefault="00722D55" w:rsidP="00722D55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find . –size +10</w:t>
      </w:r>
      <w:r w:rsidR="00783C5C">
        <w:rPr>
          <w:rFonts w:ascii="Courier New" w:hAnsi="Courier New" w:cs="Courier New"/>
          <w:sz w:val="24"/>
        </w:rPr>
        <w:t>k</w:t>
      </w:r>
    </w:p>
    <w:p w:rsidR="00722D55" w:rsidRPr="00722D55" w:rsidRDefault="00722D55" w:rsidP="00722D55">
      <w:pPr>
        <w:pStyle w:val="NoSpacing"/>
        <w:numPr>
          <w:ilvl w:val="0"/>
          <w:numId w:val="20"/>
        </w:numPr>
        <w:rPr>
          <w:b/>
          <w:i/>
          <w:sz w:val="24"/>
        </w:rPr>
      </w:pPr>
      <w:r w:rsidRPr="00722D55">
        <w:rPr>
          <w:b/>
          <w:i/>
          <w:sz w:val="24"/>
        </w:rPr>
        <w:t>Your current directory is sample_dir. Edit the file cars2 using vi, and delete a line or make any other changes you wish, and save the file:</w:t>
      </w:r>
    </w:p>
    <w:p w:rsidR="0000284F" w:rsidRDefault="00722D55" w:rsidP="0000284F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vi stenton/gen_ed/cars2</w:t>
      </w:r>
    </w:p>
    <w:p w:rsidR="0000284F" w:rsidRPr="0000284F" w:rsidRDefault="0000284F" w:rsidP="0000284F">
      <w:pPr>
        <w:pStyle w:val="NoSpacing"/>
        <w:numPr>
          <w:ilvl w:val="0"/>
          <w:numId w:val="20"/>
        </w:numPr>
        <w:rPr>
          <w:rFonts w:cs="Courier New"/>
          <w:b/>
          <w:i/>
          <w:sz w:val="24"/>
        </w:rPr>
      </w:pPr>
      <w:r w:rsidRPr="0000284F">
        <w:rPr>
          <w:rFonts w:cs="Courier New"/>
          <w:b/>
          <w:i/>
          <w:sz w:val="24"/>
        </w:rPr>
        <w:t>Your current directory is sample_dir. Display the differences between the files ~uli101/2015c/cars and cars2:</w:t>
      </w:r>
    </w:p>
    <w:p w:rsidR="0000284F" w:rsidRPr="0000284F" w:rsidRDefault="0000284F" w:rsidP="0000284F">
      <w:pPr>
        <w:pStyle w:val="NoSpacing"/>
        <w:ind w:left="720"/>
        <w:rPr>
          <w:rFonts w:ascii="Courier New" w:hAnsi="Courier New" w:cs="Courier New"/>
          <w:sz w:val="24"/>
        </w:rPr>
      </w:pPr>
      <w:r w:rsidRPr="0000284F">
        <w:rPr>
          <w:rFonts w:ascii="Courier New" w:hAnsi="Courier New" w:cs="Courier New"/>
          <w:sz w:val="24"/>
        </w:rPr>
        <w:t>Answer: diff ~uli101/2015c/cars stenton/gen_ed/cars2</w:t>
      </w:r>
    </w:p>
    <w:p w:rsidR="0000284F" w:rsidRDefault="0000284F" w:rsidP="0000284F">
      <w:pPr>
        <w:pStyle w:val="Heading2"/>
      </w:pPr>
      <w:r>
        <w:t>Command Summary – Part 3</w:t>
      </w:r>
    </w:p>
    <w:p w:rsidR="0000284F" w:rsidRPr="0078440E" w:rsidRDefault="0078440E" w:rsidP="0078440E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78440E">
        <w:rPr>
          <w:b/>
          <w:i/>
          <w:sz w:val="24"/>
        </w:rPr>
        <w:t>Display the contents of the file '.bashrc' within the home directory of your instructor (userid hans.heim):</w:t>
      </w:r>
    </w:p>
    <w:p w:rsidR="0078440E" w:rsidRPr="00CA7A11" w:rsidRDefault="0078440E" w:rsidP="0078440E">
      <w:pPr>
        <w:pStyle w:val="NoSpacing"/>
        <w:ind w:left="720"/>
        <w:rPr>
          <w:rFonts w:ascii="Courier New" w:hAnsi="Courier New" w:cs="Courier New"/>
          <w:sz w:val="24"/>
        </w:rPr>
      </w:pPr>
      <w:r w:rsidRPr="00CA7A11">
        <w:rPr>
          <w:rFonts w:ascii="Courier New" w:hAnsi="Courier New" w:cs="Courier New"/>
          <w:sz w:val="24"/>
        </w:rPr>
        <w:t>Answer: cat ~hans.heim/.bashrc</w:t>
      </w:r>
    </w:p>
    <w:p w:rsidR="0078440E" w:rsidRPr="0078440E" w:rsidRDefault="0078440E" w:rsidP="0078440E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78440E">
        <w:rPr>
          <w:b/>
          <w:i/>
          <w:sz w:val="24"/>
        </w:rPr>
        <w:t>Your current directory is sample_dir. Display the 2nd line of the file cars2, translated to uppercase (hint: start with a 'head' command):</w:t>
      </w:r>
    </w:p>
    <w:p w:rsidR="0078440E" w:rsidRPr="00CA7A11" w:rsidRDefault="0078440E" w:rsidP="0078440E">
      <w:pPr>
        <w:pStyle w:val="NoSpacing"/>
        <w:ind w:left="720"/>
        <w:rPr>
          <w:rFonts w:ascii="Courier New" w:hAnsi="Courier New" w:cs="Courier New"/>
          <w:sz w:val="24"/>
        </w:rPr>
      </w:pPr>
      <w:r w:rsidRPr="00CA7A11">
        <w:rPr>
          <w:rFonts w:ascii="Courier New" w:hAnsi="Courier New" w:cs="Courier New"/>
          <w:sz w:val="24"/>
        </w:rPr>
        <w:t>Answer:</w:t>
      </w:r>
      <w:r w:rsidR="006721C8" w:rsidRPr="00CA7A11">
        <w:rPr>
          <w:rFonts w:ascii="Courier New" w:hAnsi="Courier New" w:cs="Courier New"/>
          <w:sz w:val="24"/>
        </w:rPr>
        <w:t xml:space="preserve"> head -2 stenton/gen_</w:t>
      </w:r>
      <w:r w:rsidR="000F63FC">
        <w:rPr>
          <w:rFonts w:ascii="Courier New" w:hAnsi="Courier New" w:cs="Courier New"/>
          <w:sz w:val="24"/>
        </w:rPr>
        <w:t>ed/cars2 | tail -1 | tr “[a-z]”</w:t>
      </w:r>
      <w:r w:rsidR="00DF2217">
        <w:rPr>
          <w:rFonts w:ascii="Courier New" w:hAnsi="Courier New" w:cs="Courier New"/>
          <w:sz w:val="24"/>
        </w:rPr>
        <w:t xml:space="preserve"> </w:t>
      </w:r>
      <w:r w:rsidR="006721C8" w:rsidRPr="00CA7A11">
        <w:rPr>
          <w:rFonts w:ascii="Courier New" w:hAnsi="Courier New" w:cs="Courier New"/>
          <w:sz w:val="24"/>
        </w:rPr>
        <w:t>“[A-Z]”</w:t>
      </w:r>
      <w:r w:rsidRPr="00CA7A11">
        <w:rPr>
          <w:rFonts w:ascii="Courier New" w:hAnsi="Courier New" w:cs="Courier New"/>
          <w:sz w:val="24"/>
        </w:rPr>
        <w:t xml:space="preserve"> </w:t>
      </w:r>
    </w:p>
    <w:p w:rsidR="006721C8" w:rsidRPr="006721C8" w:rsidRDefault="006721C8" w:rsidP="006721C8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6721C8">
        <w:rPr>
          <w:b/>
          <w:i/>
          <w:sz w:val="24"/>
        </w:rPr>
        <w:t>Your current directory is sample_dir. Display cars2 sorted numerically by the 4</w:t>
      </w:r>
      <w:r w:rsidRPr="006721C8">
        <w:rPr>
          <w:b/>
          <w:i/>
          <w:sz w:val="24"/>
          <w:vertAlign w:val="superscript"/>
        </w:rPr>
        <w:t>th</w:t>
      </w:r>
      <w:r w:rsidRPr="006721C8">
        <w:rPr>
          <w:b/>
          <w:i/>
          <w:sz w:val="24"/>
        </w:rPr>
        <w:t xml:space="preserve"> field:</w:t>
      </w:r>
    </w:p>
    <w:p w:rsidR="006721C8" w:rsidRPr="00CA7A11" w:rsidRDefault="006721C8" w:rsidP="006721C8">
      <w:pPr>
        <w:pStyle w:val="NoSpacing"/>
        <w:ind w:left="720"/>
        <w:rPr>
          <w:rFonts w:ascii="Courier New" w:hAnsi="Courier New" w:cs="Courier New"/>
          <w:sz w:val="24"/>
        </w:rPr>
      </w:pPr>
      <w:r w:rsidRPr="00CA7A11">
        <w:rPr>
          <w:rFonts w:ascii="Courier New" w:hAnsi="Courier New" w:cs="Courier New"/>
          <w:sz w:val="24"/>
        </w:rPr>
        <w:t>Answer: sort –nk 4 stenton/gen_ed/cars2</w:t>
      </w:r>
    </w:p>
    <w:p w:rsidR="006721C8" w:rsidRPr="009E4541" w:rsidRDefault="009E4541" w:rsidP="009E4541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9E4541">
        <w:rPr>
          <w:b/>
          <w:i/>
          <w:sz w:val="24"/>
        </w:rPr>
        <w:t>Your current directory is sample_dir. Display only the 1st field (last name) of each record in phone_directory. Note that the field delimiter is a space:</w:t>
      </w:r>
    </w:p>
    <w:p w:rsidR="00F23BFF" w:rsidRPr="00F23BFF" w:rsidRDefault="009E4541" w:rsidP="009E4541">
      <w:pPr>
        <w:pStyle w:val="NoSpacing"/>
        <w:ind w:left="720"/>
        <w:rPr>
          <w:rStyle w:val="apple-converted-space"/>
          <w:rFonts w:ascii="Courier New" w:hAnsi="Courier New" w:cs="Courier New"/>
          <w:color w:val="141823"/>
          <w:sz w:val="18"/>
          <w:szCs w:val="18"/>
          <w:shd w:val="clear" w:color="auto" w:fill="F6F7F8"/>
        </w:rPr>
      </w:pPr>
      <w:r w:rsidRPr="00F23BFF">
        <w:rPr>
          <w:rFonts w:ascii="Courier New" w:hAnsi="Courier New" w:cs="Courier New"/>
          <w:sz w:val="24"/>
        </w:rPr>
        <w:t>Answer:</w:t>
      </w:r>
      <w:r w:rsidR="00F23BFF" w:rsidRPr="00F23BFF">
        <w:rPr>
          <w:rFonts w:ascii="Courier New" w:hAnsi="Courier New" w:cs="Courier New"/>
          <w:sz w:val="24"/>
        </w:rPr>
        <w:t xml:space="preserve"> cut –d “ ” –f1 stenton/phone_directory</w:t>
      </w:r>
    </w:p>
    <w:p w:rsidR="00F23BFF" w:rsidRPr="00F23BFF" w:rsidRDefault="00F23BFF" w:rsidP="00F23BFF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F23BFF">
        <w:rPr>
          <w:b/>
          <w:i/>
          <w:sz w:val="24"/>
        </w:rPr>
        <w:t>Your current directory is sample_dir. Find the records in cars2 that contain the string "ford", and display the number of characters in the result:</w:t>
      </w:r>
    </w:p>
    <w:p w:rsidR="00F23BFF" w:rsidRPr="00F23BFF" w:rsidRDefault="00F23BFF" w:rsidP="00F23BFF">
      <w:pPr>
        <w:pStyle w:val="NoSpacing"/>
        <w:ind w:left="720"/>
        <w:rPr>
          <w:rFonts w:ascii="Courier New" w:hAnsi="Courier New" w:cs="Courier New"/>
          <w:sz w:val="24"/>
        </w:rPr>
      </w:pPr>
      <w:r w:rsidRPr="00F23BFF">
        <w:rPr>
          <w:rFonts w:ascii="Courier New" w:hAnsi="Courier New" w:cs="Courier New"/>
          <w:sz w:val="24"/>
        </w:rPr>
        <w:t>Answer: grep ford stenton/gen_ed/cars2 | wc –m</w:t>
      </w:r>
    </w:p>
    <w:p w:rsidR="00F23BFF" w:rsidRPr="00F23BFF" w:rsidRDefault="00F23BFF" w:rsidP="00F23BFF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F23BFF">
        <w:rPr>
          <w:b/>
          <w:i/>
          <w:sz w:val="24"/>
        </w:rPr>
        <w:lastRenderedPageBreak/>
        <w:t>Your current directory is sample_dir. Change the permissions (using octal) for cars2 so that an 'ls -l' listing would show rwxr-x--x:</w:t>
      </w:r>
    </w:p>
    <w:p w:rsidR="00F23BFF" w:rsidRPr="00F23BFF" w:rsidRDefault="00F23BFF" w:rsidP="00F23BFF">
      <w:pPr>
        <w:pStyle w:val="NoSpacing"/>
        <w:ind w:left="720"/>
        <w:rPr>
          <w:rFonts w:ascii="Courier New" w:hAnsi="Courier New" w:cs="Courier New"/>
          <w:sz w:val="24"/>
        </w:rPr>
      </w:pPr>
      <w:r w:rsidRPr="00F23BFF">
        <w:rPr>
          <w:rFonts w:ascii="Courier New" w:hAnsi="Courier New" w:cs="Courier New"/>
          <w:sz w:val="24"/>
        </w:rPr>
        <w:t>Answer: chmod 751 stenton/gen_ed/cars2</w:t>
      </w:r>
    </w:p>
    <w:p w:rsidR="00F23BFF" w:rsidRPr="00F23BFF" w:rsidRDefault="00F23BFF" w:rsidP="00F23BFF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F23BFF">
        <w:rPr>
          <w:b/>
          <w:i/>
          <w:sz w:val="24"/>
        </w:rPr>
        <w:t>Your current directory is sample_dir. Add the permission (using symbolic) for gen_ed so that all users can access the file cars2:</w:t>
      </w:r>
    </w:p>
    <w:p w:rsidR="00825DF6" w:rsidRPr="00F23BFF" w:rsidRDefault="00F23BFF" w:rsidP="00825DF6">
      <w:pPr>
        <w:pStyle w:val="NoSpacing"/>
        <w:ind w:left="720"/>
        <w:rPr>
          <w:rFonts w:ascii="Courier New" w:hAnsi="Courier New" w:cs="Courier New"/>
          <w:sz w:val="24"/>
        </w:rPr>
      </w:pPr>
      <w:r w:rsidRPr="00F23BFF">
        <w:rPr>
          <w:rFonts w:ascii="Courier New" w:hAnsi="Courier New" w:cs="Courier New"/>
          <w:sz w:val="24"/>
        </w:rPr>
        <w:t>Answer: chmod a+x stenton/gen_ed</w:t>
      </w:r>
    </w:p>
    <w:p w:rsidR="00F23BFF" w:rsidRPr="00140BCD" w:rsidRDefault="00140BCD" w:rsidP="00140BCD">
      <w:pPr>
        <w:pStyle w:val="NoSpacing"/>
        <w:numPr>
          <w:ilvl w:val="0"/>
          <w:numId w:val="21"/>
        </w:numPr>
        <w:rPr>
          <w:b/>
          <w:i/>
          <w:sz w:val="24"/>
        </w:rPr>
      </w:pPr>
      <w:r w:rsidRPr="00140BCD">
        <w:rPr>
          <w:b/>
          <w:i/>
          <w:sz w:val="24"/>
        </w:rPr>
        <w:t>Your current directory is sample_dir. Create a hard link to cars2, called cars3 within sample_dir:</w:t>
      </w:r>
    </w:p>
    <w:p w:rsidR="00140BCD" w:rsidRDefault="00140BCD" w:rsidP="00140BCD">
      <w:pPr>
        <w:pStyle w:val="NoSpacing"/>
        <w:ind w:left="720"/>
        <w:rPr>
          <w:sz w:val="24"/>
        </w:rPr>
      </w:pPr>
      <w:r>
        <w:rPr>
          <w:sz w:val="24"/>
        </w:rPr>
        <w:t>Answer: ln stenton/gen_ed/cars2 cars3</w:t>
      </w:r>
    </w:p>
    <w:p w:rsidR="00140BCD" w:rsidRDefault="00140BCD" w:rsidP="00140BCD">
      <w:pPr>
        <w:pStyle w:val="Heading1"/>
      </w:pPr>
      <w:r>
        <w:t>Linux Processes</w:t>
      </w:r>
    </w:p>
    <w:p w:rsidR="000E4322" w:rsidRDefault="000E4322" w:rsidP="000E4322">
      <w:pPr>
        <w:pStyle w:val="Heading2"/>
      </w:pPr>
      <w:r>
        <w:t>Review Exercise</w:t>
      </w:r>
    </w:p>
    <w:p w:rsidR="000E4322" w:rsidRPr="000E4322" w:rsidRDefault="000E4322" w:rsidP="000E4322">
      <w:pPr>
        <w:pStyle w:val="NoSpacing"/>
        <w:numPr>
          <w:ilvl w:val="0"/>
          <w:numId w:val="23"/>
        </w:numPr>
        <w:rPr>
          <w:b/>
          <w:i/>
          <w:sz w:val="24"/>
        </w:rPr>
      </w:pPr>
      <w:r w:rsidRPr="000E4322">
        <w:rPr>
          <w:b/>
          <w:i/>
          <w:sz w:val="24"/>
        </w:rPr>
        <w:t>Enter the command that is used to display currently running processes, including an option to display PPID's (parent process id's):</w:t>
      </w:r>
    </w:p>
    <w:p w:rsidR="000E4322" w:rsidRPr="008F1605" w:rsidRDefault="000E4322" w:rsidP="000E4322">
      <w:pPr>
        <w:pStyle w:val="NoSpacing"/>
        <w:ind w:left="720"/>
        <w:rPr>
          <w:rFonts w:ascii="Courier New" w:hAnsi="Courier New" w:cs="Courier New"/>
          <w:sz w:val="24"/>
        </w:rPr>
      </w:pPr>
      <w:r w:rsidRPr="008F1605">
        <w:rPr>
          <w:rFonts w:ascii="Courier New" w:hAnsi="Courier New" w:cs="Courier New"/>
          <w:sz w:val="24"/>
        </w:rPr>
        <w:t>Answer: ps –f</w:t>
      </w:r>
    </w:p>
    <w:p w:rsidR="000E4322" w:rsidRPr="000E4322" w:rsidRDefault="000E4322" w:rsidP="000E4322">
      <w:pPr>
        <w:pStyle w:val="NoSpacing"/>
        <w:numPr>
          <w:ilvl w:val="0"/>
          <w:numId w:val="23"/>
        </w:numPr>
        <w:rPr>
          <w:b/>
          <w:i/>
          <w:sz w:val="24"/>
        </w:rPr>
      </w:pPr>
      <w:r w:rsidRPr="000E4322">
        <w:rPr>
          <w:b/>
          <w:i/>
          <w:sz w:val="24"/>
        </w:rPr>
        <w:t>Enter the command that is used to display the background jobs that are currently running:</w:t>
      </w:r>
    </w:p>
    <w:p w:rsidR="000E4322" w:rsidRPr="008F1605" w:rsidRDefault="000E4322" w:rsidP="000E4322">
      <w:pPr>
        <w:pStyle w:val="NoSpacing"/>
        <w:ind w:left="720"/>
        <w:rPr>
          <w:rFonts w:ascii="Courier New" w:hAnsi="Courier New" w:cs="Courier New"/>
          <w:sz w:val="24"/>
        </w:rPr>
      </w:pPr>
      <w:r w:rsidRPr="008F1605">
        <w:rPr>
          <w:rFonts w:ascii="Courier New" w:hAnsi="Courier New" w:cs="Courier New"/>
          <w:sz w:val="24"/>
        </w:rPr>
        <w:t>Answer: jobs</w:t>
      </w:r>
    </w:p>
    <w:p w:rsidR="000E4322" w:rsidRPr="000E4322" w:rsidRDefault="000E4322" w:rsidP="000E4322">
      <w:pPr>
        <w:pStyle w:val="NoSpacing"/>
        <w:numPr>
          <w:ilvl w:val="0"/>
          <w:numId w:val="23"/>
        </w:numPr>
        <w:rPr>
          <w:b/>
          <w:i/>
          <w:sz w:val="24"/>
        </w:rPr>
      </w:pPr>
      <w:r w:rsidRPr="000E4322">
        <w:rPr>
          <w:b/>
          <w:i/>
          <w:sz w:val="24"/>
        </w:rPr>
        <w:t>Enter the command to bring job #2 to the foreground:</w:t>
      </w:r>
    </w:p>
    <w:p w:rsidR="000E4322" w:rsidRPr="008F1605" w:rsidRDefault="008F1605" w:rsidP="000E4322">
      <w:pPr>
        <w:pStyle w:val="NoSpacing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An</w:t>
      </w:r>
      <w:r w:rsidR="000E4322" w:rsidRPr="008F1605">
        <w:rPr>
          <w:rFonts w:ascii="Courier New" w:hAnsi="Courier New" w:cs="Courier New"/>
          <w:sz w:val="24"/>
        </w:rPr>
        <w:t>swer: fg %2</w:t>
      </w:r>
    </w:p>
    <w:p w:rsidR="000E4322" w:rsidRPr="000E4322" w:rsidRDefault="000E4322" w:rsidP="000E4322">
      <w:pPr>
        <w:pStyle w:val="NoSpacing"/>
        <w:numPr>
          <w:ilvl w:val="0"/>
          <w:numId w:val="23"/>
        </w:numPr>
        <w:rPr>
          <w:b/>
          <w:i/>
          <w:sz w:val="24"/>
        </w:rPr>
      </w:pPr>
      <w:r w:rsidRPr="000E4322">
        <w:rPr>
          <w:b/>
          <w:i/>
          <w:sz w:val="24"/>
        </w:rPr>
        <w:t>Enter the command to terminate job #3:</w:t>
      </w:r>
    </w:p>
    <w:p w:rsidR="000E4322" w:rsidRPr="008F1605" w:rsidRDefault="000E4322" w:rsidP="000E4322">
      <w:pPr>
        <w:pStyle w:val="NoSpacing"/>
        <w:ind w:left="720"/>
        <w:rPr>
          <w:rFonts w:ascii="Courier New" w:hAnsi="Courier New" w:cs="Courier New"/>
          <w:sz w:val="24"/>
        </w:rPr>
      </w:pPr>
      <w:r w:rsidRPr="008F1605">
        <w:rPr>
          <w:rFonts w:ascii="Courier New" w:hAnsi="Courier New" w:cs="Courier New"/>
          <w:sz w:val="24"/>
        </w:rPr>
        <w:t>Answer: kill %3</w:t>
      </w:r>
    </w:p>
    <w:p w:rsidR="000E4322" w:rsidRPr="000E4322" w:rsidRDefault="000E4322" w:rsidP="000E4322">
      <w:pPr>
        <w:pStyle w:val="NoSpacing"/>
        <w:numPr>
          <w:ilvl w:val="0"/>
          <w:numId w:val="23"/>
        </w:numPr>
        <w:rPr>
          <w:b/>
          <w:i/>
          <w:sz w:val="24"/>
        </w:rPr>
      </w:pPr>
      <w:r w:rsidRPr="000E4322">
        <w:rPr>
          <w:b/>
          <w:i/>
          <w:sz w:val="24"/>
        </w:rPr>
        <w:t>Enter the command to terminate job #3, assuming “kill %3” didn’t work:</w:t>
      </w:r>
    </w:p>
    <w:p w:rsidR="000E4322" w:rsidRPr="008F1605" w:rsidRDefault="000E4322" w:rsidP="008F1605">
      <w:pPr>
        <w:pStyle w:val="NoSpacing"/>
        <w:ind w:left="720"/>
        <w:rPr>
          <w:rFonts w:ascii="Courier New" w:hAnsi="Courier New" w:cs="Courier New"/>
          <w:sz w:val="24"/>
        </w:rPr>
      </w:pPr>
      <w:r w:rsidRPr="008F1605">
        <w:rPr>
          <w:rFonts w:ascii="Courier New" w:hAnsi="Courier New" w:cs="Courier New"/>
          <w:sz w:val="24"/>
        </w:rPr>
        <w:t>Answer: kill -9 %3</w:t>
      </w:r>
    </w:p>
    <w:p w:rsidR="000E4322" w:rsidRDefault="000E4322" w:rsidP="000E4322">
      <w:pPr>
        <w:pStyle w:val="Heading1"/>
      </w:pPr>
      <w:r>
        <w:t>Regular Expressions Using grep</w:t>
      </w:r>
    </w:p>
    <w:p w:rsidR="00B6655A" w:rsidRPr="00B6655A" w:rsidRDefault="00B6655A" w:rsidP="00B6655A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The data file for the review questions, named "inventory", looks like this: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Strawberry Jam,300,4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Raspberry Jam,1216,7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Blueberry Jam,96,195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Strawberry Compote,49,621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Raspberry Compote,1937,624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Blueberry compote,200,625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Frozen Strawberries,130,1941</w:t>
      </w:r>
    </w:p>
    <w:p w:rsidR="00B6655A" w:rsidRPr="00B6655A" w:rsidRDefault="00B6655A" w:rsidP="00B6655A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Straw Hats,16,2047</w:t>
      </w:r>
    </w:p>
    <w:p w:rsidR="00B6655A" w:rsidRPr="00B6655A" w:rsidRDefault="00B6655A" w:rsidP="00B6655A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The first field is the product name, the second field is the quantity on hand, and the third field is the product code. The fields are separated by commas.</w:t>
      </w:r>
    </w:p>
    <w:p w:rsidR="00B6655A" w:rsidRPr="00B6655A" w:rsidRDefault="00B6655A" w:rsidP="00B6655A">
      <w:pPr>
        <w:pStyle w:val="NoSpacing"/>
        <w:numPr>
          <w:ilvl w:val="0"/>
          <w:numId w:val="28"/>
        </w:numPr>
        <w:rPr>
          <w:sz w:val="24"/>
          <w:szCs w:val="24"/>
        </w:rPr>
      </w:pPr>
      <w:r w:rsidRPr="00B6655A">
        <w:rPr>
          <w:sz w:val="24"/>
          <w:szCs w:val="24"/>
        </w:rPr>
        <w:t>In each of the following questions, write a command using "grep" and a regular expression. The data file in all cases is named "inventory".</w:t>
      </w:r>
    </w:p>
    <w:p w:rsidR="00B6655A" w:rsidRPr="00B6655A" w:rsidRDefault="00B6655A" w:rsidP="00B6655A">
      <w:pPr>
        <w:pStyle w:val="NoSpacing"/>
        <w:numPr>
          <w:ilvl w:val="0"/>
          <w:numId w:val="26"/>
        </w:numPr>
        <w:rPr>
          <w:b/>
          <w:i/>
          <w:sz w:val="24"/>
        </w:rPr>
      </w:pPr>
      <w:r w:rsidRPr="00B6655A">
        <w:rPr>
          <w:b/>
          <w:i/>
          <w:sz w:val="24"/>
        </w:rPr>
        <w:t>Display all of the lines in the file that contain the characters "Jam".</w:t>
      </w:r>
    </w:p>
    <w:p w:rsidR="00791316" w:rsidRPr="00B6655A" w:rsidRDefault="00B6655A" w:rsidP="00B6655A">
      <w:pPr>
        <w:pStyle w:val="NoSpacing"/>
        <w:ind w:left="720"/>
        <w:rPr>
          <w:rFonts w:ascii="Courier New" w:hAnsi="Courier New" w:cs="Courier New"/>
          <w:sz w:val="24"/>
        </w:rPr>
      </w:pPr>
      <w:r w:rsidRPr="00B6655A">
        <w:rPr>
          <w:rFonts w:ascii="Courier New" w:hAnsi="Courier New" w:cs="Courier New"/>
          <w:sz w:val="24"/>
        </w:rPr>
        <w:t>Answer: grep “Jam” inventory</w:t>
      </w:r>
    </w:p>
    <w:p w:rsidR="00B6655A" w:rsidRPr="00B6655A" w:rsidRDefault="00B6655A" w:rsidP="00B6655A">
      <w:pPr>
        <w:pStyle w:val="NoSpacing"/>
        <w:numPr>
          <w:ilvl w:val="0"/>
          <w:numId w:val="26"/>
        </w:numPr>
        <w:rPr>
          <w:b/>
          <w:i/>
          <w:sz w:val="24"/>
        </w:rPr>
      </w:pPr>
      <w:r w:rsidRPr="00B6655A">
        <w:rPr>
          <w:b/>
          <w:i/>
          <w:sz w:val="24"/>
        </w:rPr>
        <w:t>Display all of the lines in the file that contain the word "Straw" right before a space.</w:t>
      </w:r>
    </w:p>
    <w:p w:rsidR="00B6655A" w:rsidRPr="00B6655A" w:rsidRDefault="00B6655A" w:rsidP="00B6655A">
      <w:pPr>
        <w:pStyle w:val="NoSpacing"/>
        <w:ind w:left="720"/>
        <w:rPr>
          <w:rFonts w:ascii="Courier New" w:hAnsi="Courier New" w:cs="Courier New"/>
          <w:sz w:val="24"/>
        </w:rPr>
      </w:pPr>
      <w:r w:rsidRPr="00B6655A">
        <w:rPr>
          <w:rFonts w:ascii="Courier New" w:hAnsi="Courier New" w:cs="Courier New"/>
          <w:sz w:val="24"/>
        </w:rPr>
        <w:lastRenderedPageBreak/>
        <w:t>Answer: grep “Straw ” inventory</w:t>
      </w:r>
    </w:p>
    <w:p w:rsidR="00B6655A" w:rsidRPr="00B6655A" w:rsidRDefault="00B6655A" w:rsidP="00B6655A">
      <w:pPr>
        <w:pStyle w:val="NoSpacing"/>
        <w:numPr>
          <w:ilvl w:val="0"/>
          <w:numId w:val="26"/>
        </w:numPr>
        <w:rPr>
          <w:b/>
          <w:i/>
          <w:sz w:val="24"/>
        </w:rPr>
      </w:pPr>
      <w:r w:rsidRPr="00B6655A">
        <w:rPr>
          <w:b/>
          <w:i/>
          <w:sz w:val="24"/>
        </w:rPr>
        <w:t>Display all of the lines in the file that contain "Compote" or "compote". (Use a character class, do not use the -i option).</w:t>
      </w:r>
    </w:p>
    <w:p w:rsidR="00B6655A" w:rsidRPr="00B6655A" w:rsidRDefault="00B6655A" w:rsidP="00B6655A">
      <w:pPr>
        <w:pStyle w:val="NoSpacing"/>
        <w:ind w:left="720"/>
        <w:rPr>
          <w:rFonts w:ascii="Courier New" w:hAnsi="Courier New" w:cs="Courier New"/>
          <w:sz w:val="24"/>
        </w:rPr>
      </w:pPr>
      <w:r w:rsidRPr="00B6655A">
        <w:rPr>
          <w:rFonts w:ascii="Courier New" w:hAnsi="Courier New" w:cs="Courier New"/>
          <w:sz w:val="24"/>
        </w:rPr>
        <w:t>Answer: grep “[Cc]ompote” inventory</w:t>
      </w:r>
    </w:p>
    <w:p w:rsidR="00B6655A" w:rsidRPr="00B6655A" w:rsidRDefault="00B6655A" w:rsidP="00B6655A">
      <w:pPr>
        <w:pStyle w:val="NoSpacing"/>
        <w:numPr>
          <w:ilvl w:val="0"/>
          <w:numId w:val="26"/>
        </w:numPr>
        <w:rPr>
          <w:b/>
          <w:i/>
          <w:sz w:val="24"/>
        </w:rPr>
      </w:pPr>
      <w:r w:rsidRPr="00B6655A">
        <w:rPr>
          <w:b/>
          <w:i/>
          <w:sz w:val="24"/>
        </w:rPr>
        <w:t>Display all off the lines in the file that contain “Straw” at the beginning of the line.</w:t>
      </w:r>
    </w:p>
    <w:p w:rsidR="00B6655A" w:rsidRPr="00B6655A" w:rsidRDefault="00B6655A" w:rsidP="00B6655A">
      <w:pPr>
        <w:pStyle w:val="NoSpacing"/>
        <w:ind w:left="720"/>
        <w:rPr>
          <w:rFonts w:ascii="Courier New" w:hAnsi="Courier New" w:cs="Courier New"/>
          <w:sz w:val="24"/>
        </w:rPr>
      </w:pPr>
      <w:r w:rsidRPr="00B6655A">
        <w:rPr>
          <w:rFonts w:ascii="Courier New" w:hAnsi="Courier New" w:cs="Courier New"/>
          <w:sz w:val="24"/>
        </w:rPr>
        <w:t>Answer: grep “^Straw” inventory</w:t>
      </w:r>
    </w:p>
    <w:p w:rsidR="00B6655A" w:rsidRPr="00B6655A" w:rsidRDefault="00B6655A" w:rsidP="00B6655A">
      <w:pPr>
        <w:pStyle w:val="NoSpacing"/>
        <w:numPr>
          <w:ilvl w:val="0"/>
          <w:numId w:val="26"/>
        </w:numPr>
        <w:rPr>
          <w:b/>
          <w:i/>
          <w:sz w:val="24"/>
        </w:rPr>
      </w:pPr>
      <w:r w:rsidRPr="00B6655A">
        <w:rPr>
          <w:b/>
          <w:i/>
          <w:sz w:val="24"/>
        </w:rPr>
        <w:t>Display all of the lines in the file where the last field is one digit long.</w:t>
      </w:r>
    </w:p>
    <w:p w:rsidR="00B6655A" w:rsidRPr="00B6655A" w:rsidRDefault="00B6655A" w:rsidP="00B6655A">
      <w:pPr>
        <w:pStyle w:val="NoSpacing"/>
        <w:ind w:left="720"/>
        <w:rPr>
          <w:b/>
          <w:i/>
          <w:sz w:val="24"/>
        </w:rPr>
      </w:pPr>
      <w:r w:rsidRPr="00B6655A">
        <w:rPr>
          <w:b/>
          <w:i/>
          <w:sz w:val="24"/>
        </w:rPr>
        <w:t>Search for ',' before the field, then use a character class to make sure it's one digit, and anchor it to the end of the line to make sure it's the last field.</w:t>
      </w:r>
    </w:p>
    <w:p w:rsidR="00B6655A" w:rsidRPr="00B6655A" w:rsidRDefault="00B6655A" w:rsidP="00B6655A">
      <w:pPr>
        <w:pStyle w:val="NoSpacing"/>
        <w:ind w:left="720"/>
        <w:rPr>
          <w:rFonts w:ascii="Courier New" w:hAnsi="Courier New" w:cs="Courier New"/>
          <w:sz w:val="24"/>
        </w:rPr>
      </w:pPr>
      <w:r w:rsidRPr="00B6655A">
        <w:rPr>
          <w:rFonts w:ascii="Courier New" w:hAnsi="Courier New" w:cs="Courier New"/>
          <w:sz w:val="24"/>
        </w:rPr>
        <w:t>Answer: grep “,[0-9]$” inventory</w:t>
      </w:r>
    </w:p>
    <w:p w:rsidR="000E4322" w:rsidRPr="00CA335B" w:rsidRDefault="00CA335B" w:rsidP="00CA335B">
      <w:pPr>
        <w:pStyle w:val="NoSpacing"/>
        <w:numPr>
          <w:ilvl w:val="0"/>
          <w:numId w:val="26"/>
        </w:numPr>
        <w:rPr>
          <w:b/>
          <w:i/>
          <w:sz w:val="24"/>
        </w:rPr>
      </w:pPr>
      <w:r w:rsidRPr="00CA335B">
        <w:rPr>
          <w:b/>
          <w:i/>
          <w:sz w:val="24"/>
        </w:rPr>
        <w:t>Display all of the lines that contain "Straw" followed later in the line by "Hat".</w:t>
      </w:r>
    </w:p>
    <w:p w:rsidR="00CA335B" w:rsidRPr="009916DD" w:rsidRDefault="00CA335B" w:rsidP="00CA335B">
      <w:pPr>
        <w:pStyle w:val="NoSpacing"/>
        <w:ind w:left="720"/>
        <w:rPr>
          <w:rFonts w:ascii="Courier New" w:hAnsi="Courier New" w:cs="Courier New"/>
          <w:sz w:val="24"/>
        </w:rPr>
      </w:pPr>
      <w:r w:rsidRPr="009916DD">
        <w:rPr>
          <w:rFonts w:ascii="Courier New" w:hAnsi="Courier New" w:cs="Courier New"/>
          <w:sz w:val="24"/>
        </w:rPr>
        <w:t>Answer: grep “Straw.*Hat” inventory</w:t>
      </w:r>
    </w:p>
    <w:p w:rsidR="00CA335B" w:rsidRDefault="00CA335B" w:rsidP="00CA335B">
      <w:pPr>
        <w:pStyle w:val="Heading1"/>
      </w:pPr>
      <w:r>
        <w:t xml:space="preserve">Interactive Shell Environment </w:t>
      </w:r>
    </w:p>
    <w:p w:rsidR="00CA335B" w:rsidRDefault="00CA335B" w:rsidP="00CA335B">
      <w:pPr>
        <w:pStyle w:val="Heading2"/>
      </w:pPr>
      <w:r>
        <w:t>Environment Variable</w:t>
      </w:r>
    </w:p>
    <w:p w:rsidR="00CA335B" w:rsidRPr="00CA335B" w:rsidRDefault="00CA335B" w:rsidP="00CA335B">
      <w:pPr>
        <w:rPr>
          <w:sz w:val="24"/>
        </w:rPr>
      </w:pPr>
      <w:r w:rsidRPr="00CA335B">
        <w:rPr>
          <w:sz w:val="24"/>
        </w:rPr>
        <w:t>Remember:</w:t>
      </w:r>
    </w:p>
    <w:p w:rsidR="00CA335B" w:rsidRPr="00CA335B" w:rsidRDefault="00CA335B" w:rsidP="00CA335B">
      <w:pPr>
        <w:pStyle w:val="NoSpacing"/>
        <w:rPr>
          <w:sz w:val="24"/>
        </w:rPr>
      </w:pPr>
      <w:r w:rsidRPr="00CA335B">
        <w:rPr>
          <w:sz w:val="24"/>
        </w:rPr>
        <w:t xml:space="preserve">   </w:t>
      </w:r>
      <w:r w:rsidRPr="00CA335B">
        <w:rPr>
          <w:b/>
          <w:sz w:val="24"/>
        </w:rPr>
        <w:t>To create a variable:</w:t>
      </w:r>
      <w:r w:rsidRPr="00CA335B">
        <w:rPr>
          <w:sz w:val="24"/>
        </w:rPr>
        <w:t xml:space="preserve">           </w:t>
      </w:r>
      <w:r>
        <w:rPr>
          <w:sz w:val="24"/>
        </w:rPr>
        <w:tab/>
      </w:r>
      <w:r w:rsidRPr="00CA335B">
        <w:rPr>
          <w:sz w:val="24"/>
        </w:rPr>
        <w:t>variablename="value" To</w:t>
      </w:r>
    </w:p>
    <w:p w:rsidR="00CA335B" w:rsidRPr="00CA335B" w:rsidRDefault="00CA335B" w:rsidP="00CA335B">
      <w:pPr>
        <w:pStyle w:val="NoSpacing"/>
        <w:rPr>
          <w:sz w:val="24"/>
        </w:rPr>
      </w:pPr>
      <w:r w:rsidRPr="00CA335B">
        <w:rPr>
          <w:sz w:val="24"/>
        </w:rPr>
        <w:t xml:space="preserve">   </w:t>
      </w:r>
      <w:r w:rsidRPr="00CA335B">
        <w:rPr>
          <w:b/>
          <w:sz w:val="24"/>
        </w:rPr>
        <w:t>export a variable:</w:t>
      </w:r>
      <w:r w:rsidRPr="00CA335B">
        <w:rPr>
          <w:sz w:val="24"/>
        </w:rPr>
        <w:t xml:space="preserve">           </w:t>
      </w:r>
      <w:r>
        <w:rPr>
          <w:sz w:val="24"/>
        </w:rPr>
        <w:tab/>
      </w:r>
      <w:r w:rsidRPr="00CA335B">
        <w:rPr>
          <w:sz w:val="24"/>
        </w:rPr>
        <w:t>export variablename To access</w:t>
      </w:r>
    </w:p>
    <w:p w:rsidR="00CA335B" w:rsidRPr="00CA335B" w:rsidRDefault="00CA335B" w:rsidP="00CA335B">
      <w:pPr>
        <w:pStyle w:val="NoSpacing"/>
        <w:rPr>
          <w:sz w:val="24"/>
        </w:rPr>
      </w:pPr>
      <w:r w:rsidRPr="00CA335B">
        <w:rPr>
          <w:sz w:val="24"/>
        </w:rPr>
        <w:t xml:space="preserve">   </w:t>
      </w:r>
      <w:r w:rsidRPr="00CA335B">
        <w:rPr>
          <w:b/>
          <w:sz w:val="24"/>
        </w:rPr>
        <w:t>a variable:</w:t>
      </w:r>
      <w:r w:rsidRPr="00CA335B"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 w:rsidRPr="00CA335B">
        <w:rPr>
          <w:sz w:val="24"/>
        </w:rPr>
        <w:t>$variablename (in a command) To remove</w:t>
      </w:r>
    </w:p>
    <w:p w:rsidR="00CA335B" w:rsidRPr="00CA335B" w:rsidRDefault="00CA335B" w:rsidP="00CA335B">
      <w:pPr>
        <w:pStyle w:val="NoSpacing"/>
        <w:rPr>
          <w:sz w:val="24"/>
        </w:rPr>
      </w:pPr>
      <w:r w:rsidRPr="00CA335B">
        <w:rPr>
          <w:sz w:val="24"/>
        </w:rPr>
        <w:t xml:space="preserve">   </w:t>
      </w:r>
      <w:r w:rsidRPr="00CA335B">
        <w:rPr>
          <w:b/>
          <w:sz w:val="24"/>
        </w:rPr>
        <w:t>a variable:</w:t>
      </w:r>
      <w:r w:rsidRPr="00CA335B"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 w:rsidRPr="00CA335B">
        <w:rPr>
          <w:sz w:val="24"/>
        </w:rPr>
        <w:t>unset variablename To see environment</w:t>
      </w:r>
    </w:p>
    <w:p w:rsidR="00CA335B" w:rsidRPr="00CA335B" w:rsidRDefault="00CA335B" w:rsidP="00CA335B">
      <w:pPr>
        <w:pStyle w:val="NoSpacing"/>
        <w:rPr>
          <w:sz w:val="24"/>
        </w:rPr>
      </w:pPr>
      <w:r w:rsidRPr="00CA335B">
        <w:rPr>
          <w:sz w:val="24"/>
        </w:rPr>
        <w:t xml:space="preserve">   </w:t>
      </w:r>
      <w:r w:rsidRPr="00CA335B">
        <w:rPr>
          <w:b/>
          <w:sz w:val="24"/>
        </w:rPr>
        <w:t>variables:</w:t>
      </w:r>
      <w:r w:rsidRPr="00CA335B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A335B">
        <w:rPr>
          <w:sz w:val="24"/>
        </w:rPr>
        <w:t>env To see ALL variables:           set</w:t>
      </w:r>
    </w:p>
    <w:p w:rsidR="00CA335B" w:rsidRPr="00CA335B" w:rsidRDefault="00CA335B" w:rsidP="00CA335B">
      <w:pPr>
        <w:pStyle w:val="NoSpacing"/>
        <w:rPr>
          <w:sz w:val="24"/>
        </w:rPr>
      </w:pPr>
    </w:p>
    <w:p w:rsidR="00CA335B" w:rsidRDefault="00CA335B" w:rsidP="00CA335B">
      <w:pPr>
        <w:pStyle w:val="NoSpacing"/>
        <w:rPr>
          <w:sz w:val="24"/>
        </w:rPr>
      </w:pPr>
      <w:r w:rsidRPr="00CA335B">
        <w:rPr>
          <w:sz w:val="24"/>
        </w:rPr>
        <w:t xml:space="preserve">And to have an environment </w:t>
      </w:r>
      <w:r>
        <w:rPr>
          <w:sz w:val="24"/>
        </w:rPr>
        <w:t xml:space="preserve">variable created every time you </w:t>
      </w:r>
      <w:r w:rsidRPr="00CA335B">
        <w:rPr>
          <w:sz w:val="24"/>
        </w:rPr>
        <w:t>log</w:t>
      </w:r>
      <w:r>
        <w:rPr>
          <w:sz w:val="24"/>
        </w:rPr>
        <w:t xml:space="preserve">in, place the appropriate </w:t>
      </w:r>
      <w:r w:rsidRPr="00CA335B">
        <w:rPr>
          <w:sz w:val="24"/>
        </w:rPr>
        <w:t>com</w:t>
      </w:r>
      <w:r>
        <w:rPr>
          <w:sz w:val="24"/>
        </w:rPr>
        <w:t xml:space="preserve">mands in ~/.bash_profile (bash) </w:t>
      </w:r>
      <w:r w:rsidRPr="00CA335B">
        <w:rPr>
          <w:sz w:val="24"/>
        </w:rPr>
        <w:t>or ~/.profile (ksh).</w:t>
      </w:r>
    </w:p>
    <w:p w:rsidR="009916DD" w:rsidRDefault="009916DD" w:rsidP="009916DD">
      <w:pPr>
        <w:pStyle w:val="Heading2"/>
      </w:pPr>
      <w:r>
        <w:t xml:space="preserve">Review Exercise 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The following command has been executed:</w:t>
      </w:r>
    </w:p>
    <w:p w:rsidR="009916DD" w:rsidRPr="009916DD" w:rsidRDefault="009916DD" w:rsidP="009916DD">
      <w:pPr>
        <w:pStyle w:val="NoSpacing"/>
        <w:ind w:left="1080" w:firstLine="36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set 10 20 30 40 50</w:t>
      </w:r>
    </w:p>
    <w:p w:rsidR="009916DD" w:rsidRPr="009916DD" w:rsidRDefault="009916DD" w:rsidP="009916DD">
      <w:pPr>
        <w:pStyle w:val="NoSpacing"/>
        <w:ind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Enter the value of the variable $3:</w:t>
      </w:r>
    </w:p>
    <w:p w:rsidR="009916DD" w:rsidRPr="009916DD" w:rsidRDefault="009916DD" w:rsidP="009916DD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 xml:space="preserve">Answer: 30 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The following command has been executed: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set 10 20 30 40 50</w:t>
      </w:r>
    </w:p>
    <w:p w:rsidR="009916DD" w:rsidRPr="009916DD" w:rsidRDefault="009916DD" w:rsidP="009916DD">
      <w:pPr>
        <w:pStyle w:val="NoSpacing"/>
        <w:ind w:left="720"/>
        <w:rPr>
          <w:sz w:val="24"/>
          <w:szCs w:val="24"/>
        </w:rPr>
      </w:pPr>
      <w:r w:rsidRPr="009916DD">
        <w:rPr>
          <w:b/>
          <w:i/>
          <w:sz w:val="24"/>
          <w:szCs w:val="24"/>
        </w:rPr>
        <w:t>Enter the value of the variable $#:</w:t>
      </w:r>
    </w:p>
    <w:p w:rsidR="009916DD" w:rsidRPr="009916DD" w:rsidRDefault="009916DD" w:rsidP="009916D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>Answer: 5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The following commands have been executed: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</w:t>
      </w:r>
      <w:r w:rsidRPr="009916DD">
        <w:rPr>
          <w:b/>
          <w:i/>
          <w:sz w:val="24"/>
          <w:szCs w:val="24"/>
        </w:rPr>
        <w:tab/>
        <w:t xml:space="preserve"> set 10 20 30 40 50</w:t>
      </w:r>
    </w:p>
    <w:p w:rsidR="009916DD" w:rsidRPr="009916DD" w:rsidRDefault="009916DD" w:rsidP="009916DD">
      <w:pPr>
        <w:pStyle w:val="NoSpacing"/>
        <w:ind w:left="720"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shift</w:t>
      </w:r>
    </w:p>
    <w:p w:rsidR="009916DD" w:rsidRPr="009916DD" w:rsidRDefault="009916DD" w:rsidP="009916DD">
      <w:pPr>
        <w:pStyle w:val="NoSpacing"/>
        <w:ind w:left="720"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shift</w:t>
      </w:r>
    </w:p>
    <w:p w:rsidR="009916DD" w:rsidRPr="009916DD" w:rsidRDefault="009916DD" w:rsidP="009916DD">
      <w:pPr>
        <w:pStyle w:val="NoSpacing"/>
        <w:ind w:left="720"/>
        <w:rPr>
          <w:sz w:val="24"/>
          <w:szCs w:val="24"/>
        </w:rPr>
      </w:pPr>
      <w:r w:rsidRPr="009916DD">
        <w:rPr>
          <w:b/>
          <w:i/>
          <w:sz w:val="24"/>
          <w:szCs w:val="24"/>
        </w:rPr>
        <w:t>Enter the value of the variable $3</w:t>
      </w:r>
      <w:r w:rsidRPr="009916DD">
        <w:rPr>
          <w:sz w:val="24"/>
          <w:szCs w:val="24"/>
        </w:rPr>
        <w:t>:</w:t>
      </w:r>
    </w:p>
    <w:p w:rsidR="009916DD" w:rsidRPr="009916DD" w:rsidRDefault="009916DD" w:rsidP="009916D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 xml:space="preserve">Answer: 50 </w:t>
      </w:r>
    </w:p>
    <w:p w:rsidR="009916DD" w:rsidRPr="009916DD" w:rsidRDefault="009916DD" w:rsidP="009916DD">
      <w:pPr>
        <w:pStyle w:val="NoSpacing"/>
        <w:ind w:left="720"/>
        <w:rPr>
          <w:sz w:val="24"/>
          <w:szCs w:val="24"/>
        </w:rPr>
      </w:pP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The following commands have been executed:</w:t>
      </w:r>
    </w:p>
    <w:p w:rsidR="009916DD" w:rsidRPr="009916DD" w:rsidRDefault="009916DD" w:rsidP="009916DD">
      <w:pPr>
        <w:pStyle w:val="NoSpacing"/>
        <w:ind w:left="720"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set 10 20 30 40 50</w:t>
      </w:r>
    </w:p>
    <w:p w:rsidR="009916DD" w:rsidRPr="009916DD" w:rsidRDefault="009916DD" w:rsidP="009916DD">
      <w:pPr>
        <w:pStyle w:val="NoSpacing"/>
        <w:ind w:left="720"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lastRenderedPageBreak/>
        <w:t>shift</w:t>
      </w:r>
    </w:p>
    <w:p w:rsidR="009916DD" w:rsidRPr="009916DD" w:rsidRDefault="009916DD" w:rsidP="009916DD">
      <w:pPr>
        <w:pStyle w:val="NoSpacing"/>
        <w:ind w:left="720"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shift</w:t>
      </w:r>
    </w:p>
    <w:p w:rsidR="009916DD" w:rsidRPr="009916DD" w:rsidRDefault="009916DD" w:rsidP="009916DD">
      <w:pPr>
        <w:pStyle w:val="NoSpacing"/>
        <w:ind w:firstLine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Enter the value of the variable $#:</w:t>
      </w:r>
    </w:p>
    <w:p w:rsidR="009916DD" w:rsidRPr="009916DD" w:rsidRDefault="009916DD" w:rsidP="009916DD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>Answer: 3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The following commands have been executed: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set 10 20 30 40 50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shift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shift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Enter the value of the variable $5:</w:t>
      </w:r>
    </w:p>
    <w:p w:rsidR="009916DD" w:rsidRPr="009916DD" w:rsidRDefault="009916DD" w:rsidP="009916D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>Answer: enter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The following commands have been executed: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set 10 20 30 40 50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shift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shift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Enter the value of the variable $*:</w:t>
      </w:r>
    </w:p>
    <w:p w:rsidR="009916DD" w:rsidRPr="009916DD" w:rsidRDefault="009916DD" w:rsidP="009916D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>Answer: 30 40 50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Enter the command to display a line that looks like the following: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 xml:space="preserve">     </w:t>
      </w:r>
      <w:r w:rsidRPr="009916DD">
        <w:rPr>
          <w:b/>
          <w:i/>
          <w:sz w:val="24"/>
          <w:szCs w:val="24"/>
        </w:rPr>
        <w:tab/>
        <w:t>My process id is ####</w:t>
      </w:r>
    </w:p>
    <w:p w:rsidR="009916DD" w:rsidRPr="009916DD" w:rsidRDefault="009916DD" w:rsidP="009916DD">
      <w:pPr>
        <w:pStyle w:val="NoSpacing"/>
        <w:ind w:left="720"/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where '####' is the process id of this Assignment (Hint: use a variable, not a command substitution):</w:t>
      </w:r>
    </w:p>
    <w:p w:rsidR="009916DD" w:rsidRPr="009916DD" w:rsidRDefault="009916DD" w:rsidP="009916D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>Answer: echo “My process id is $$:</w:t>
      </w:r>
    </w:p>
    <w:p w:rsidR="009916DD" w:rsidRPr="009916DD" w:rsidRDefault="009916DD" w:rsidP="009916DD">
      <w:pPr>
        <w:pStyle w:val="NoSpacing"/>
        <w:numPr>
          <w:ilvl w:val="0"/>
          <w:numId w:val="29"/>
        </w:numPr>
        <w:rPr>
          <w:b/>
          <w:i/>
          <w:sz w:val="24"/>
          <w:szCs w:val="24"/>
        </w:rPr>
      </w:pPr>
      <w:r w:rsidRPr="009916DD">
        <w:rPr>
          <w:b/>
          <w:i/>
          <w:sz w:val="24"/>
          <w:szCs w:val="24"/>
        </w:rPr>
        <w:t>What command would you use to add the directory '/usr/share/bin' to the end of your current PATH?</w:t>
      </w:r>
    </w:p>
    <w:p w:rsidR="009916DD" w:rsidRDefault="009916DD" w:rsidP="009916D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916DD">
        <w:rPr>
          <w:rFonts w:ascii="Courier New" w:hAnsi="Courier New" w:cs="Courier New"/>
          <w:sz w:val="24"/>
          <w:szCs w:val="24"/>
        </w:rPr>
        <w:t>Answer: PATH=$PATH:/usr/share/bin</w:t>
      </w:r>
    </w:p>
    <w:p w:rsidR="00591732" w:rsidRPr="009916DD" w:rsidRDefault="00591732" w:rsidP="009916DD">
      <w:pPr>
        <w:pStyle w:val="NoSpacing"/>
        <w:ind w:left="720"/>
        <w:rPr>
          <w:rFonts w:ascii="Courier New" w:hAnsi="Courier New" w:cs="Courier New"/>
        </w:rPr>
      </w:pPr>
      <w:r w:rsidRPr="00591732">
        <w:rPr>
          <w:rFonts w:ascii="Courier New" w:hAnsi="Courier New" w:cs="Courier New"/>
        </w:rPr>
        <w:t>intofukstjv514</w:t>
      </w:r>
      <w:bookmarkStart w:id="0" w:name="_GoBack"/>
      <w:bookmarkEnd w:id="0"/>
    </w:p>
    <w:p w:rsidR="009916DD" w:rsidRPr="009916DD" w:rsidRDefault="009916DD" w:rsidP="009916DD">
      <w:pPr>
        <w:pStyle w:val="NoSpacing"/>
        <w:ind w:left="720"/>
      </w:pPr>
      <w:r>
        <w:t xml:space="preserve"> </w:t>
      </w:r>
    </w:p>
    <w:p w:rsidR="00CA335B" w:rsidRPr="00CA335B" w:rsidRDefault="00CA335B" w:rsidP="00CA335B"/>
    <w:p w:rsidR="00CA335B" w:rsidRPr="00CA335B" w:rsidRDefault="00CA335B" w:rsidP="00CA335B"/>
    <w:p w:rsidR="000E4322" w:rsidRPr="000E4322" w:rsidRDefault="000E4322" w:rsidP="000E4322"/>
    <w:p w:rsidR="00140BCD" w:rsidRPr="00140BCD" w:rsidRDefault="00140BCD" w:rsidP="00140BCD"/>
    <w:p w:rsidR="00140BCD" w:rsidRPr="00140BCD" w:rsidRDefault="00140BCD" w:rsidP="00140BCD"/>
    <w:p w:rsidR="00140BCD" w:rsidRPr="00140BCD" w:rsidRDefault="00140BCD" w:rsidP="00140BCD">
      <w:pPr>
        <w:pStyle w:val="NoSpacing"/>
        <w:ind w:left="720"/>
        <w:rPr>
          <w:sz w:val="24"/>
        </w:rPr>
      </w:pPr>
    </w:p>
    <w:p w:rsidR="00F23BFF" w:rsidRPr="00825DF6" w:rsidRDefault="00F23BFF" w:rsidP="00825DF6">
      <w:pPr>
        <w:pStyle w:val="NoSpacing"/>
        <w:ind w:left="720"/>
        <w:rPr>
          <w:sz w:val="24"/>
        </w:rPr>
      </w:pPr>
    </w:p>
    <w:sectPr w:rsidR="00F23BFF" w:rsidRPr="00825D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A66" w:rsidRDefault="00763A66">
      <w:pPr>
        <w:spacing w:after="0" w:line="240" w:lineRule="auto"/>
      </w:pPr>
      <w:r>
        <w:separator/>
      </w:r>
    </w:p>
  </w:endnote>
  <w:endnote w:type="continuationSeparator" w:id="0">
    <w:p w:rsidR="00763A66" w:rsidRDefault="0076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A66" w:rsidRDefault="00763A66">
      <w:pPr>
        <w:spacing w:after="0" w:line="240" w:lineRule="auto"/>
      </w:pPr>
      <w:r>
        <w:separator/>
      </w:r>
    </w:p>
  </w:footnote>
  <w:footnote w:type="continuationSeparator" w:id="0">
    <w:p w:rsidR="00763A66" w:rsidRDefault="0076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61E"/>
    <w:multiLevelType w:val="hybridMultilevel"/>
    <w:tmpl w:val="50589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52B"/>
    <w:multiLevelType w:val="hybridMultilevel"/>
    <w:tmpl w:val="15ACA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758E"/>
    <w:multiLevelType w:val="hybridMultilevel"/>
    <w:tmpl w:val="822A1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41F76"/>
    <w:multiLevelType w:val="hybridMultilevel"/>
    <w:tmpl w:val="0CDED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7B57"/>
    <w:multiLevelType w:val="hybridMultilevel"/>
    <w:tmpl w:val="26A4BD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82D1C"/>
    <w:multiLevelType w:val="hybridMultilevel"/>
    <w:tmpl w:val="7CC65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738FF"/>
    <w:multiLevelType w:val="hybridMultilevel"/>
    <w:tmpl w:val="91AE3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5565A"/>
    <w:multiLevelType w:val="hybridMultilevel"/>
    <w:tmpl w:val="0DC48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2C1C"/>
    <w:multiLevelType w:val="hybridMultilevel"/>
    <w:tmpl w:val="AEC41E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54721"/>
    <w:multiLevelType w:val="hybridMultilevel"/>
    <w:tmpl w:val="1E8A0A4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14C96"/>
    <w:multiLevelType w:val="hybridMultilevel"/>
    <w:tmpl w:val="B45017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34AC"/>
    <w:multiLevelType w:val="hybridMultilevel"/>
    <w:tmpl w:val="AD704F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52887425"/>
    <w:multiLevelType w:val="hybridMultilevel"/>
    <w:tmpl w:val="AC2C9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56DCD"/>
    <w:multiLevelType w:val="hybridMultilevel"/>
    <w:tmpl w:val="2C7A9A5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1584A"/>
    <w:multiLevelType w:val="hybridMultilevel"/>
    <w:tmpl w:val="A2729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1275A"/>
    <w:multiLevelType w:val="hybridMultilevel"/>
    <w:tmpl w:val="FE2EB5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13B3B"/>
    <w:multiLevelType w:val="hybridMultilevel"/>
    <w:tmpl w:val="AB3A4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3"/>
  </w:num>
  <w:num w:numId="14">
    <w:abstractNumId w:val="7"/>
  </w:num>
  <w:num w:numId="15">
    <w:abstractNumId w:val="0"/>
  </w:num>
  <w:num w:numId="16">
    <w:abstractNumId w:val="10"/>
  </w:num>
  <w:num w:numId="17">
    <w:abstractNumId w:val="11"/>
  </w:num>
  <w:num w:numId="18">
    <w:abstractNumId w:val="17"/>
  </w:num>
  <w:num w:numId="19">
    <w:abstractNumId w:val="18"/>
  </w:num>
  <w:num w:numId="20">
    <w:abstractNumId w:val="2"/>
  </w:num>
  <w:num w:numId="21">
    <w:abstractNumId w:val="13"/>
  </w:num>
  <w:num w:numId="22">
    <w:abstractNumId w:val="16"/>
  </w:num>
  <w:num w:numId="23">
    <w:abstractNumId w:val="4"/>
  </w:num>
  <w:num w:numId="24">
    <w:abstractNumId w:val="1"/>
  </w:num>
  <w:num w:numId="25">
    <w:abstractNumId w:val="15"/>
  </w:num>
  <w:num w:numId="26">
    <w:abstractNumId w:val="8"/>
  </w:num>
  <w:num w:numId="27">
    <w:abstractNumId w:val="9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A2"/>
    <w:rsid w:val="0000284F"/>
    <w:rsid w:val="000B4EBD"/>
    <w:rsid w:val="000E4322"/>
    <w:rsid w:val="000F63FC"/>
    <w:rsid w:val="001230AA"/>
    <w:rsid w:val="00140BCD"/>
    <w:rsid w:val="00164A02"/>
    <w:rsid w:val="00291482"/>
    <w:rsid w:val="002E45A2"/>
    <w:rsid w:val="003411C9"/>
    <w:rsid w:val="00361250"/>
    <w:rsid w:val="00363AB8"/>
    <w:rsid w:val="00481A81"/>
    <w:rsid w:val="004E2C75"/>
    <w:rsid w:val="005362CB"/>
    <w:rsid w:val="00554275"/>
    <w:rsid w:val="005837C5"/>
    <w:rsid w:val="00591732"/>
    <w:rsid w:val="005D4DE1"/>
    <w:rsid w:val="005E3037"/>
    <w:rsid w:val="006721C8"/>
    <w:rsid w:val="0069336D"/>
    <w:rsid w:val="00722D55"/>
    <w:rsid w:val="00763A66"/>
    <w:rsid w:val="00783C5C"/>
    <w:rsid w:val="0078440E"/>
    <w:rsid w:val="00791316"/>
    <w:rsid w:val="007D3020"/>
    <w:rsid w:val="007F3918"/>
    <w:rsid w:val="00812326"/>
    <w:rsid w:val="00825DF6"/>
    <w:rsid w:val="008F1605"/>
    <w:rsid w:val="00951D98"/>
    <w:rsid w:val="009916DD"/>
    <w:rsid w:val="009E4541"/>
    <w:rsid w:val="00A529FB"/>
    <w:rsid w:val="00AB5860"/>
    <w:rsid w:val="00B6655A"/>
    <w:rsid w:val="00CA335B"/>
    <w:rsid w:val="00CA7A11"/>
    <w:rsid w:val="00D75E10"/>
    <w:rsid w:val="00DA3A2D"/>
    <w:rsid w:val="00DF2217"/>
    <w:rsid w:val="00DF3641"/>
    <w:rsid w:val="00E87D20"/>
    <w:rsid w:val="00EA419D"/>
    <w:rsid w:val="00EB18B2"/>
    <w:rsid w:val="00F23BFF"/>
    <w:rsid w:val="00F277B8"/>
    <w:rsid w:val="00F6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31617C-E6A3-4723-821F-B494B1F9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825D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5DF6"/>
  </w:style>
  <w:style w:type="character" w:customStyle="1" w:styleId="uficommentbody">
    <w:name w:val="uficommentbody"/>
    <w:basedOn w:val="DefaultParagraphFont"/>
    <w:rsid w:val="0082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eri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2A2155-3381-4603-8070-E1D17A52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913</TotalTime>
  <Pages>8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Qureshi</dc:creator>
  <cp:keywords/>
  <dc:description/>
  <cp:lastModifiedBy>Tirth Upadhyay</cp:lastModifiedBy>
  <cp:revision>17</cp:revision>
  <dcterms:created xsi:type="dcterms:W3CDTF">2015-11-01T21:42:00Z</dcterms:created>
  <dcterms:modified xsi:type="dcterms:W3CDTF">2016-07-06T00:10:00Z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